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8EFD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  <w:r w:rsidRPr="00A62480">
        <w:rPr>
          <w:lang w:val="ru-RU"/>
        </w:rPr>
        <w:t>Министерство высшего образования и науки Российской Федерации</w:t>
      </w:r>
    </w:p>
    <w:p w14:paraId="1CD7716E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  <w:r w:rsidRPr="00A62480">
        <w:rPr>
          <w:lang w:val="ru-RU"/>
        </w:rPr>
        <w:t>Санкт-Петербургский Политехнический Университет Петра Великого</w:t>
      </w:r>
    </w:p>
    <w:p w14:paraId="102743A2" w14:textId="77777777" w:rsid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</w:pPr>
      <w:proofErr w:type="spellStart"/>
      <w:r>
        <w:t>Институт</w:t>
      </w:r>
      <w:proofErr w:type="spellEnd"/>
      <w:r>
        <w:t xml:space="preserve"> </w:t>
      </w:r>
      <w:proofErr w:type="spellStart"/>
      <w:r>
        <w:t>прикладной</w:t>
      </w:r>
      <w:proofErr w:type="spellEnd"/>
      <w:r>
        <w:t xml:space="preserve"> </w:t>
      </w:r>
      <w:proofErr w:type="spellStart"/>
      <w:r>
        <w:t>математики</w:t>
      </w:r>
      <w:proofErr w:type="spellEnd"/>
      <w:r>
        <w:t xml:space="preserve"> и </w:t>
      </w:r>
      <w:proofErr w:type="spellStart"/>
      <w:r>
        <w:t>механики</w:t>
      </w:r>
      <w:proofErr w:type="spellEnd"/>
    </w:p>
    <w:p w14:paraId="4D5A59F2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bCs/>
          <w:lang w:val="ru-RU"/>
        </w:rPr>
      </w:pPr>
      <w:r w:rsidRPr="00A62480">
        <w:rPr>
          <w:b/>
          <w:bCs/>
          <w:lang w:val="ru-RU"/>
        </w:rPr>
        <w:t>Высшая школа Кибербезопасности и Защиты Информации</w:t>
      </w:r>
    </w:p>
    <w:p w14:paraId="1E396651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1B16FD41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5BFE798F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4C8A3FB6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6EBAFE02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16AF8B37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677C7374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2C660501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60DAC55D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43D25DFF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786CD7F9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02A67195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46601A00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b/>
          <w:lang w:val="ru-RU"/>
        </w:rPr>
      </w:pPr>
    </w:p>
    <w:p w14:paraId="6FD246AB" w14:textId="77777777" w:rsidR="00A62480" w:rsidRPr="00A62480" w:rsidRDefault="00A62480" w:rsidP="00A62480">
      <w:pPr>
        <w:pStyle w:val="ListParagraph"/>
        <w:numPr>
          <w:ilvl w:val="0"/>
          <w:numId w:val="11"/>
        </w:numPr>
        <w:jc w:val="center"/>
        <w:rPr>
          <w:b/>
          <w:spacing w:val="62"/>
          <w:sz w:val="32"/>
          <w:szCs w:val="32"/>
        </w:rPr>
      </w:pPr>
      <w:r w:rsidRPr="00A62480">
        <w:rPr>
          <w:b/>
          <w:spacing w:val="62"/>
          <w:sz w:val="32"/>
          <w:szCs w:val="32"/>
        </w:rPr>
        <w:t>КУРСОВАЯ РАБОТА</w:t>
      </w:r>
    </w:p>
    <w:p w14:paraId="70EE08B3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spacing w:val="62"/>
        </w:rPr>
      </w:pPr>
    </w:p>
    <w:p w14:paraId="76D0C185" w14:textId="77777777" w:rsidR="00A62480" w:rsidRPr="00A62480" w:rsidRDefault="00A62480" w:rsidP="00A62480">
      <w:pPr>
        <w:pStyle w:val="ListParagraph"/>
        <w:numPr>
          <w:ilvl w:val="0"/>
          <w:numId w:val="11"/>
        </w:numPr>
        <w:jc w:val="center"/>
        <w:rPr>
          <w:b/>
          <w:lang w:val="ru-RU"/>
        </w:rPr>
      </w:pPr>
      <w:r w:rsidRPr="00A62480">
        <w:rPr>
          <w:b/>
          <w:lang w:val="ru-RU"/>
        </w:rPr>
        <w:t xml:space="preserve">Создание распознавателя расширяемого языка разметки </w:t>
      </w:r>
      <w:r w:rsidRPr="00A62480">
        <w:rPr>
          <w:b/>
        </w:rPr>
        <w:t>XML</w:t>
      </w:r>
    </w:p>
    <w:p w14:paraId="419D0D51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  <w:r w:rsidRPr="00A62480">
        <w:rPr>
          <w:lang w:val="ru-RU"/>
        </w:rPr>
        <w:t>по дисциплине «Формальные грамматики и теория компиляторов»</w:t>
      </w:r>
    </w:p>
    <w:p w14:paraId="4114BBF6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</w:p>
    <w:p w14:paraId="537B968C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sz w:val="20"/>
          <w:szCs w:val="20"/>
          <w:lang w:val="ru-RU"/>
        </w:rPr>
      </w:pPr>
    </w:p>
    <w:p w14:paraId="474B4BF4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</w:p>
    <w:p w14:paraId="2EADBA57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</w:p>
    <w:p w14:paraId="59D26842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</w:p>
    <w:p w14:paraId="77F67ED8" w14:textId="77777777" w:rsidR="00A62480" w:rsidRPr="00A62480" w:rsidRDefault="00A62480" w:rsidP="00A62480">
      <w:pPr>
        <w:pStyle w:val="ListParagraph"/>
        <w:numPr>
          <w:ilvl w:val="0"/>
          <w:numId w:val="11"/>
        </w:numPr>
        <w:spacing w:line="240" w:lineRule="auto"/>
        <w:jc w:val="center"/>
        <w:rPr>
          <w:lang w:val="ru-RU"/>
        </w:rPr>
      </w:pPr>
    </w:p>
    <w:p w14:paraId="466D20A0" w14:textId="77777777" w:rsidR="00A62480" w:rsidRDefault="00A62480" w:rsidP="00A6248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Выполнил</w:t>
      </w:r>
      <w:proofErr w:type="spellEnd"/>
    </w:p>
    <w:p w14:paraId="63897337" w14:textId="77777777" w:rsidR="00A62480" w:rsidRP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480" w:lineRule="auto"/>
        <w:rPr>
          <w:lang w:val="ru-RU"/>
        </w:rPr>
      </w:pPr>
      <w:r w:rsidRPr="00A62480">
        <w:rPr>
          <w:lang w:val="ru-RU"/>
        </w:rPr>
        <w:t>студент гр.3651003/70801</w:t>
      </w:r>
      <w:r w:rsidRPr="00A62480">
        <w:rPr>
          <w:lang w:val="ru-RU"/>
        </w:rPr>
        <w:tab/>
        <w:t>&lt;</w:t>
      </w:r>
      <w:r w:rsidRPr="00A62480">
        <w:rPr>
          <w:i/>
          <w:lang w:val="ru-RU"/>
        </w:rPr>
        <w:t>подпись</w:t>
      </w:r>
      <w:r w:rsidRPr="00A62480">
        <w:rPr>
          <w:lang w:val="ru-RU"/>
        </w:rPr>
        <w:t>&gt;</w:t>
      </w:r>
      <w:r w:rsidRPr="00A62480">
        <w:rPr>
          <w:lang w:val="ru-RU"/>
        </w:rPr>
        <w:tab/>
      </w:r>
      <w:proofErr w:type="spellStart"/>
      <w:r w:rsidRPr="00A62480">
        <w:rPr>
          <w:lang w:val="ru-RU"/>
        </w:rPr>
        <w:t>Р.И.Дружков</w:t>
      </w:r>
      <w:proofErr w:type="spellEnd"/>
    </w:p>
    <w:p w14:paraId="2B15DDB2" w14:textId="77777777" w:rsidR="00A62480" w:rsidRDefault="00A62480" w:rsidP="00A62480">
      <w:pPr>
        <w:pStyle w:val="ListParagraph"/>
        <w:numPr>
          <w:ilvl w:val="0"/>
          <w:numId w:val="11"/>
        </w:numPr>
        <w:spacing w:before="240" w:line="240" w:lineRule="auto"/>
      </w:pPr>
      <w:proofErr w:type="spellStart"/>
      <w:r>
        <w:t>Руководитель</w:t>
      </w:r>
      <w:proofErr w:type="spellEnd"/>
    </w:p>
    <w:p w14:paraId="00E6D1E8" w14:textId="77777777" w:rsidR="00A62480" w:rsidRP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  <w:rPr>
          <w:lang w:val="ru-RU"/>
        </w:rPr>
      </w:pPr>
      <w:r w:rsidRPr="00A62480">
        <w:rPr>
          <w:lang w:val="ru-RU"/>
        </w:rPr>
        <w:t>старший преподаватель</w:t>
      </w:r>
      <w:r w:rsidRPr="00A62480">
        <w:rPr>
          <w:lang w:val="ru-RU"/>
        </w:rPr>
        <w:tab/>
        <w:t>&lt;</w:t>
      </w:r>
      <w:r w:rsidRPr="00A62480">
        <w:rPr>
          <w:i/>
          <w:lang w:val="ru-RU"/>
        </w:rPr>
        <w:t>подпись</w:t>
      </w:r>
      <w:r w:rsidRPr="00A62480">
        <w:rPr>
          <w:lang w:val="ru-RU"/>
        </w:rPr>
        <w:t>&gt;</w:t>
      </w:r>
      <w:r w:rsidRPr="00A62480">
        <w:rPr>
          <w:lang w:val="ru-RU"/>
        </w:rPr>
        <w:tab/>
      </w:r>
      <w:proofErr w:type="spellStart"/>
      <w:r w:rsidRPr="00A62480">
        <w:rPr>
          <w:lang w:val="ru-RU"/>
        </w:rPr>
        <w:t>П.В.Семьянов</w:t>
      </w:r>
      <w:proofErr w:type="spellEnd"/>
    </w:p>
    <w:p w14:paraId="320F5566" w14:textId="77777777" w:rsidR="00A62480" w:rsidRP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  <w:rPr>
          <w:lang w:val="ru-RU"/>
        </w:rPr>
      </w:pPr>
    </w:p>
    <w:p w14:paraId="114BF2AA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  <w:jc w:val="right"/>
      </w:pPr>
      <w:r>
        <w:t>«___» __________ 2020 г.</w:t>
      </w:r>
    </w:p>
    <w:p w14:paraId="29A9231D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58B4C5F8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2A1BA6A8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01D537E1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6BCD52BB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3EEBBF48" w14:textId="77777777" w:rsidR="00A62480" w:rsidRDefault="00A62480" w:rsidP="00A62480">
      <w:pPr>
        <w:pStyle w:val="ListParagraph"/>
        <w:numPr>
          <w:ilvl w:val="0"/>
          <w:numId w:val="11"/>
        </w:numPr>
        <w:tabs>
          <w:tab w:val="left" w:pos="3960"/>
          <w:tab w:val="left" w:pos="6840"/>
        </w:tabs>
        <w:spacing w:line="240" w:lineRule="auto"/>
      </w:pPr>
    </w:p>
    <w:p w14:paraId="7515F48F" w14:textId="77777777" w:rsidR="00A62480" w:rsidRDefault="00A62480" w:rsidP="00A62480">
      <w:pPr>
        <w:pStyle w:val="ListParagraph"/>
        <w:numPr>
          <w:ilvl w:val="0"/>
          <w:numId w:val="11"/>
        </w:numPr>
        <w:jc w:val="center"/>
      </w:pPr>
      <w:proofErr w:type="spellStart"/>
      <w:r>
        <w:t>Санкт-Петербург</w:t>
      </w:r>
      <w:proofErr w:type="spellEnd"/>
    </w:p>
    <w:p w14:paraId="6654161F" w14:textId="77777777" w:rsidR="00A62480" w:rsidRPr="00A62480" w:rsidRDefault="00A62480" w:rsidP="00A62480">
      <w:pPr>
        <w:pStyle w:val="ListParagraph"/>
        <w:numPr>
          <w:ilvl w:val="0"/>
          <w:numId w:val="11"/>
        </w:numPr>
        <w:jc w:val="center"/>
        <w:rPr>
          <w:b/>
        </w:rPr>
      </w:pPr>
      <w:r>
        <w:t>2020</w:t>
      </w:r>
    </w:p>
    <w:p w14:paraId="42E18CFC" w14:textId="77777777" w:rsidR="00A62480" w:rsidRPr="00A62480" w:rsidRDefault="00A62480" w:rsidP="00A62480">
      <w:pPr>
        <w:pStyle w:val="ListParagraph"/>
        <w:numPr>
          <w:ilvl w:val="0"/>
          <w:numId w:val="11"/>
        </w:numPr>
        <w:rPr>
          <w:sz w:val="20"/>
          <w:szCs w:val="20"/>
        </w:rPr>
      </w:pPr>
    </w:p>
    <w:p w14:paraId="7AEBAF9B" w14:textId="77777777" w:rsidR="00116457" w:rsidRPr="00AA5307" w:rsidRDefault="00116457" w:rsidP="003A5EBB">
      <w:pPr>
        <w:numPr>
          <w:ilvl w:val="0"/>
          <w:numId w:val="11"/>
        </w:numPr>
        <w:suppressAutoHyphens/>
        <w:spacing w:line="240" w:lineRule="auto"/>
        <w:ind w:left="0" w:firstLine="709"/>
        <w:jc w:val="center"/>
        <w:rPr>
          <w:rFonts w:eastAsia="Times New Roman" w:cs="Times New Roman"/>
        </w:rPr>
      </w:pPr>
    </w:p>
    <w:sdt>
      <w:sdtPr>
        <w:rPr>
          <w:rFonts w:ascii="Times New Roman" w:eastAsiaTheme="minorEastAsia" w:hAnsi="Times New Roman" w:cstheme="minorBidi"/>
          <w:caps w:val="0"/>
          <w:color w:val="auto"/>
          <w:sz w:val="28"/>
          <w:szCs w:val="28"/>
        </w:rPr>
        <w:id w:val="72859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4DA00" w14:textId="77777777" w:rsidR="001D75D0" w:rsidRPr="001D75D0" w:rsidRDefault="006A4137" w:rsidP="00544D32">
          <w:pPr>
            <w:pStyle w:val="TOCHeading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248D66F7" w14:textId="76B2188E" w:rsidR="00571D23" w:rsidRDefault="006A4137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r w:rsidRPr="00F7614E">
            <w:fldChar w:fldCharType="begin"/>
          </w:r>
          <w:r w:rsidRPr="00F7614E">
            <w:instrText xml:space="preserve"> TOC \o "1-3" \h \z \u </w:instrText>
          </w:r>
          <w:r w:rsidRPr="00F7614E">
            <w:fldChar w:fldCharType="separate"/>
          </w:r>
          <w:hyperlink w:anchor="_Toc50339558" w:history="1">
            <w:r w:rsidR="00571D23" w:rsidRPr="00007FC0">
              <w:rPr>
                <w:rStyle w:val="Hyperlink"/>
              </w:rPr>
              <w:t>Введение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_Toc50339558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3</w:t>
            </w:r>
            <w:r w:rsidR="00571D23">
              <w:rPr>
                <w:webHidden/>
              </w:rPr>
              <w:fldChar w:fldCharType="end"/>
            </w:r>
          </w:hyperlink>
        </w:p>
        <w:p w14:paraId="5FB3C68E" w14:textId="67F8E760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59" w:history="1">
            <w:r w:rsidR="00571D23" w:rsidRPr="00007FC0">
              <w:rPr>
                <w:rStyle w:val="Hyperlink"/>
              </w:rPr>
              <w:t>1</w:t>
            </w:r>
            <w:r w:rsidR="00571D23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  <w:tab/>
            </w:r>
            <w:r w:rsidR="00571D23" w:rsidRPr="00007FC0">
              <w:rPr>
                <w:rStyle w:val="Hyperlink"/>
              </w:rPr>
              <w:t>Язык XML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_Toc50339559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4</w:t>
            </w:r>
            <w:r w:rsidR="00571D23">
              <w:rPr>
                <w:webHidden/>
              </w:rPr>
              <w:fldChar w:fldCharType="end"/>
            </w:r>
          </w:hyperlink>
        </w:p>
        <w:p w14:paraId="0ED5119A" w14:textId="61152082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0" w:history="1">
            <w:r w:rsidR="00571D23" w:rsidRPr="00007FC0">
              <w:rPr>
                <w:rStyle w:val="Hyperlink"/>
              </w:rPr>
              <w:t>2</w:t>
            </w:r>
            <w:r w:rsidR="00571D23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  <w:tab/>
            </w:r>
            <w:r w:rsidR="00571D23" w:rsidRPr="00007FC0">
              <w:rPr>
                <w:rStyle w:val="Hyperlink"/>
              </w:rPr>
              <w:t>Создание распознавателя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_Toc50339560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5</w:t>
            </w:r>
            <w:r w:rsidR="00571D23">
              <w:rPr>
                <w:webHidden/>
              </w:rPr>
              <w:fldChar w:fldCharType="end"/>
            </w:r>
          </w:hyperlink>
        </w:p>
        <w:p w14:paraId="1F10F685" w14:textId="4D2FAEA4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1" w:history="1">
            <w:r w:rsidR="00571D23" w:rsidRPr="00007FC0">
              <w:rPr>
                <w:rStyle w:val="Hyperlink"/>
              </w:rPr>
              <w:t>3</w:t>
            </w:r>
            <w:r w:rsidR="00571D23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  <w:tab/>
            </w:r>
            <w:r w:rsidR="00571D23" w:rsidRPr="00007FC0">
              <w:rPr>
                <w:rStyle w:val="Hyperlink"/>
              </w:rPr>
              <w:t>Распознаваемые ошибки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_Toc50339561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5</w:t>
            </w:r>
            <w:r w:rsidR="00571D23">
              <w:rPr>
                <w:webHidden/>
              </w:rPr>
              <w:fldChar w:fldCharType="end"/>
            </w:r>
          </w:hyperlink>
        </w:p>
        <w:p w14:paraId="68CE2148" w14:textId="486F99ED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2" w:history="1">
            <w:r w:rsidR="00571D23" w:rsidRPr="00007FC0">
              <w:rPr>
                <w:rStyle w:val="Hyperlink"/>
              </w:rPr>
              <w:t>4</w:t>
            </w:r>
            <w:r w:rsidR="00571D23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  <w:tab/>
            </w:r>
            <w:r w:rsidR="00571D23" w:rsidRPr="00007FC0">
              <w:rPr>
                <w:rStyle w:val="Hyperlink"/>
              </w:rPr>
              <w:t>Тестирование распознавателя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_Toc50339562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6</w:t>
            </w:r>
            <w:r w:rsidR="00571D23">
              <w:rPr>
                <w:webHidden/>
              </w:rPr>
              <w:fldChar w:fldCharType="end"/>
            </w:r>
          </w:hyperlink>
        </w:p>
        <w:p w14:paraId="46DFC69C" w14:textId="5B8EAF39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3" w:history="1">
            <w:r w:rsidR="00571D23" w:rsidRPr="00007FC0">
              <w:rPr>
                <w:rStyle w:val="Hyperlink"/>
              </w:rPr>
              <w:t>Заключение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_Toc50339563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11</w:t>
            </w:r>
            <w:r w:rsidR="00571D23">
              <w:rPr>
                <w:webHidden/>
              </w:rPr>
              <w:fldChar w:fldCharType="end"/>
            </w:r>
          </w:hyperlink>
        </w:p>
        <w:p w14:paraId="11D32764" w14:textId="3B8939E1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4" w:history="1">
            <w:r w:rsidR="00571D23" w:rsidRPr="00007FC0">
              <w:rPr>
                <w:rStyle w:val="Hyperlink"/>
              </w:rPr>
              <w:t>Список использованных источников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_Toc50339564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12</w:t>
            </w:r>
            <w:r w:rsidR="00571D23">
              <w:rPr>
                <w:webHidden/>
              </w:rPr>
              <w:fldChar w:fldCharType="end"/>
            </w:r>
          </w:hyperlink>
        </w:p>
        <w:p w14:paraId="6C9ADD33" w14:textId="530C8151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5" w:history="1">
            <w:r w:rsidR="00571D23" w:rsidRPr="00007FC0">
              <w:rPr>
                <w:rStyle w:val="Hyperlink"/>
              </w:rPr>
              <w:t>Приложение 1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_Toc50339565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13</w:t>
            </w:r>
            <w:r w:rsidR="00571D23">
              <w:rPr>
                <w:webHidden/>
              </w:rPr>
              <w:fldChar w:fldCharType="end"/>
            </w:r>
          </w:hyperlink>
        </w:p>
        <w:p w14:paraId="0C24DE5F" w14:textId="64A8529C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6" w:history="1">
            <w:r w:rsidR="00571D23" w:rsidRPr="00007FC0">
              <w:rPr>
                <w:rStyle w:val="Hyperlink"/>
              </w:rPr>
              <w:t>Приложение 2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_Toc50339566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18</w:t>
            </w:r>
            <w:r w:rsidR="00571D23">
              <w:rPr>
                <w:webHidden/>
              </w:rPr>
              <w:fldChar w:fldCharType="end"/>
            </w:r>
          </w:hyperlink>
        </w:p>
        <w:p w14:paraId="7D73AB43" w14:textId="231DB364" w:rsidR="00571D23" w:rsidRDefault="002154EF">
          <w:pPr>
            <w:pStyle w:val="TOC1"/>
            <w:rPr>
              <w:rFonts w:asciiTheme="minorHAnsi" w:hAnsiTheme="minorHAnsi"/>
              <w:bCs w:val="0"/>
              <w:sz w:val="22"/>
              <w:szCs w:val="22"/>
              <w:lang w:val="en-US"/>
            </w:rPr>
          </w:pPr>
          <w:hyperlink w:anchor="_Toc50339567" w:history="1">
            <w:r w:rsidR="00571D23" w:rsidRPr="00007FC0">
              <w:rPr>
                <w:rStyle w:val="Hyperlink"/>
              </w:rPr>
              <w:t>Приложение 3</w:t>
            </w:r>
            <w:r w:rsidR="00571D23">
              <w:rPr>
                <w:webHidden/>
              </w:rPr>
              <w:tab/>
            </w:r>
            <w:r w:rsidR="00571D23">
              <w:rPr>
                <w:webHidden/>
              </w:rPr>
              <w:fldChar w:fldCharType="begin"/>
            </w:r>
            <w:r w:rsidR="00571D23">
              <w:rPr>
                <w:webHidden/>
              </w:rPr>
              <w:instrText xml:space="preserve"> PAGEREF _Toc50339567 \h </w:instrText>
            </w:r>
            <w:r w:rsidR="00571D23">
              <w:rPr>
                <w:webHidden/>
              </w:rPr>
            </w:r>
            <w:r w:rsidR="00571D23">
              <w:rPr>
                <w:webHidden/>
              </w:rPr>
              <w:fldChar w:fldCharType="separate"/>
            </w:r>
            <w:r w:rsidR="00571D23">
              <w:rPr>
                <w:webHidden/>
              </w:rPr>
              <w:t>22</w:t>
            </w:r>
            <w:r w:rsidR="00571D23">
              <w:rPr>
                <w:webHidden/>
              </w:rPr>
              <w:fldChar w:fldCharType="end"/>
            </w:r>
          </w:hyperlink>
        </w:p>
        <w:p w14:paraId="25DA21A7" w14:textId="597E37DA" w:rsidR="006A4137" w:rsidRDefault="006A4137" w:rsidP="00544D32">
          <w:pPr>
            <w:ind w:firstLine="709"/>
          </w:pPr>
          <w:r w:rsidRPr="00F7614E">
            <w:rPr>
              <w:bCs/>
              <w:noProof/>
            </w:rPr>
            <w:fldChar w:fldCharType="end"/>
          </w:r>
        </w:p>
      </w:sdtContent>
    </w:sdt>
    <w:p w14:paraId="5CA8DE5B" w14:textId="77777777" w:rsidR="00004E29" w:rsidRPr="00004E29" w:rsidRDefault="00004E29" w:rsidP="00544D32">
      <w:pPr>
        <w:spacing w:line="240" w:lineRule="auto"/>
        <w:ind w:firstLine="709"/>
        <w:rPr>
          <w:b/>
          <w:bCs/>
        </w:rPr>
      </w:pPr>
      <w:r w:rsidRPr="00004E29">
        <w:rPr>
          <w:b/>
          <w:bCs/>
        </w:rPr>
        <w:br w:type="page"/>
      </w:r>
    </w:p>
    <w:p w14:paraId="34713E1F" w14:textId="2C2E6052" w:rsidR="003C2DAE" w:rsidRPr="001D75D0" w:rsidRDefault="0010084D" w:rsidP="00544D32">
      <w:pPr>
        <w:pStyle w:val="Myheaderunnumbered"/>
        <w:ind w:firstLine="709"/>
      </w:pPr>
      <w:bookmarkStart w:id="0" w:name="_Toc50339558"/>
      <w:r>
        <w:lastRenderedPageBreak/>
        <w:t>Введение</w:t>
      </w:r>
      <w:bookmarkEnd w:id="0"/>
    </w:p>
    <w:p w14:paraId="7280EE4D" w14:textId="3236358E" w:rsidR="00EE1580" w:rsidRDefault="00BE54CE" w:rsidP="00EE1580">
      <w:pPr>
        <w:ind w:firstLine="709"/>
        <w:rPr>
          <w:lang w:val="ru-RU"/>
        </w:rPr>
      </w:pPr>
      <w:r>
        <w:rPr>
          <w:lang w:val="ru-RU"/>
        </w:rPr>
        <w:t>Целью данной курсовой работы является написание распознавателя современного формального языка</w:t>
      </w:r>
      <w:r w:rsidR="00646D94">
        <w:rPr>
          <w:lang w:val="ru-RU"/>
        </w:rPr>
        <w:t xml:space="preserve"> с помощью генератора синтаксических анализаторов </w:t>
      </w:r>
      <w:r w:rsidR="00646D94">
        <w:t>YACC</w:t>
      </w:r>
      <w:r w:rsidR="00646D94">
        <w:rPr>
          <w:lang w:val="ru-RU"/>
        </w:rPr>
        <w:t xml:space="preserve">, генератора лексических анализаторов </w:t>
      </w:r>
      <w:r w:rsidR="00646D94">
        <w:t>Flex</w:t>
      </w:r>
      <w:r w:rsidR="00646D94" w:rsidRPr="00646D94">
        <w:rPr>
          <w:lang w:val="ru-RU"/>
        </w:rPr>
        <w:t xml:space="preserve"> </w:t>
      </w:r>
      <w:r w:rsidR="00646D94">
        <w:rPr>
          <w:lang w:val="ru-RU"/>
        </w:rPr>
        <w:t xml:space="preserve">и языка </w:t>
      </w:r>
      <w:r w:rsidR="00646D94">
        <w:t>C</w:t>
      </w:r>
      <w:r w:rsidR="00646D94" w:rsidRPr="00646D94">
        <w:rPr>
          <w:lang w:val="ru-RU"/>
        </w:rPr>
        <w:t xml:space="preserve"> </w:t>
      </w:r>
      <w:r w:rsidR="00646D94">
        <w:rPr>
          <w:lang w:val="ru-RU"/>
        </w:rPr>
        <w:t xml:space="preserve">или </w:t>
      </w:r>
      <w:r w:rsidR="00646D94">
        <w:t>C</w:t>
      </w:r>
      <w:r w:rsidR="00646D94" w:rsidRPr="00646D94">
        <w:rPr>
          <w:lang w:val="ru-RU"/>
        </w:rPr>
        <w:t>++</w:t>
      </w:r>
      <w:r>
        <w:rPr>
          <w:lang w:val="ru-RU"/>
        </w:rPr>
        <w:t>.</w:t>
      </w:r>
    </w:p>
    <w:p w14:paraId="64B15E87" w14:textId="551ECAB2" w:rsidR="00817BCF" w:rsidRPr="00B42BE9" w:rsidRDefault="00B42BE9" w:rsidP="00EE1580">
      <w:pPr>
        <w:ind w:firstLine="709"/>
        <w:rPr>
          <w:lang w:val="ru-RU"/>
        </w:rPr>
      </w:pPr>
      <w:r>
        <w:rPr>
          <w:lang w:val="ru-RU"/>
        </w:rPr>
        <w:t xml:space="preserve">Первые версии </w:t>
      </w:r>
      <w:r>
        <w:t>YACC</w:t>
      </w:r>
      <w:r w:rsidRPr="00B42B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Flex</w:t>
      </w:r>
      <w:r w:rsidRPr="00B42BE9">
        <w:rPr>
          <w:lang w:val="ru-RU"/>
        </w:rPr>
        <w:t xml:space="preserve"> </w:t>
      </w:r>
      <w:r>
        <w:rPr>
          <w:lang w:val="ru-RU"/>
        </w:rPr>
        <w:t xml:space="preserve">увидели свет более 30-ти лет назад. Несмотря на то, что обе программы поддерживаются до сих пор, они уже довольно стары. Встает вопрос о том, позволяют ли принципы, заложенные в данные утилиты, разрабатывать распознаватели современных формальных языков. </w:t>
      </w:r>
      <w:r w:rsidR="00817BCF">
        <w:rPr>
          <w:lang w:val="ru-RU"/>
        </w:rPr>
        <w:t xml:space="preserve">Актуальность курсовой работы заключается </w:t>
      </w:r>
      <w:r>
        <w:rPr>
          <w:lang w:val="ru-RU"/>
        </w:rPr>
        <w:t xml:space="preserve">в исследовании возможности построения распознавателя современного формального языка с помощью утилит </w:t>
      </w:r>
      <w:r>
        <w:t>YACC</w:t>
      </w:r>
      <w:r w:rsidRPr="00B42B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Flex</w:t>
      </w:r>
      <w:r w:rsidRPr="00B42BE9">
        <w:rPr>
          <w:lang w:val="ru-RU"/>
        </w:rPr>
        <w:t>.</w:t>
      </w:r>
    </w:p>
    <w:p w14:paraId="6058AE16" w14:textId="77777777" w:rsidR="00817BCF" w:rsidRDefault="00EE1580" w:rsidP="00EE1580">
      <w:pPr>
        <w:ind w:firstLine="709"/>
        <w:rPr>
          <w:lang w:val="ru-RU"/>
        </w:rPr>
      </w:pPr>
      <w:r>
        <w:rPr>
          <w:lang w:val="ru-RU"/>
        </w:rPr>
        <w:t xml:space="preserve">В качестве современного формального языка был выбран расширяемый язык разметки </w:t>
      </w:r>
      <w:r>
        <w:t>XML</w:t>
      </w:r>
      <w:r w:rsidRPr="00EE1580">
        <w:rPr>
          <w:lang w:val="ru-RU"/>
        </w:rPr>
        <w:t>. XML -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</w:t>
      </w:r>
      <w:r>
        <w:rPr>
          <w:lang w:val="ru-RU"/>
        </w:rPr>
        <w:t xml:space="preserve"> </w:t>
      </w:r>
      <w:r w:rsidRPr="00EE1580">
        <w:rPr>
          <w:lang w:val="ru-RU"/>
        </w:rPr>
        <w:t>[1</w:t>
      </w:r>
      <w:r w:rsidRPr="00817BCF">
        <w:rPr>
          <w:lang w:val="ru-RU"/>
        </w:rPr>
        <w:t>]</w:t>
      </w:r>
      <w:r w:rsidRPr="00EE1580">
        <w:rPr>
          <w:lang w:val="ru-RU"/>
        </w:rPr>
        <w:t>.</w:t>
      </w:r>
    </w:p>
    <w:p w14:paraId="10D44888" w14:textId="77777777" w:rsidR="00817BCF" w:rsidRDefault="00817BCF" w:rsidP="00EE1580">
      <w:pPr>
        <w:ind w:firstLine="709"/>
        <w:rPr>
          <w:lang w:val="ru-RU"/>
        </w:rPr>
      </w:pPr>
      <w:r>
        <w:rPr>
          <w:lang w:val="ru-RU"/>
        </w:rPr>
        <w:t>Для достижения поставленной цели необходимо выполнить следующие задачи:</w:t>
      </w:r>
    </w:p>
    <w:p w14:paraId="0BF62927" w14:textId="13E3DCB7" w:rsidR="00817BCF" w:rsidRDefault="00817BCF" w:rsidP="00817BCF">
      <w:pPr>
        <w:pStyle w:val="a0"/>
        <w:rPr>
          <w:lang w:val="ru-RU"/>
        </w:rPr>
      </w:pPr>
      <w:r>
        <w:rPr>
          <w:lang w:val="ru-RU"/>
        </w:rPr>
        <w:t xml:space="preserve">изучить </w:t>
      </w:r>
      <w:r w:rsidR="00164C4A">
        <w:rPr>
          <w:lang w:val="ru-RU"/>
        </w:rPr>
        <w:t>синтаксис</w:t>
      </w:r>
      <w:r w:rsidR="002B567C">
        <w:rPr>
          <w:lang w:val="ru-RU"/>
        </w:rPr>
        <w:t>, спецификацию и особенности</w:t>
      </w:r>
      <w:r>
        <w:rPr>
          <w:lang w:val="ru-RU"/>
        </w:rPr>
        <w:t xml:space="preserve"> расширяемого языка разметки </w:t>
      </w:r>
      <w:r>
        <w:t>XML</w:t>
      </w:r>
      <w:r w:rsidRPr="00817BCF">
        <w:rPr>
          <w:lang w:val="ru-RU"/>
        </w:rPr>
        <w:t>;</w:t>
      </w:r>
    </w:p>
    <w:p w14:paraId="7BEB304E" w14:textId="08A914DA" w:rsidR="00817BCF" w:rsidRDefault="00817BCF" w:rsidP="00817BCF">
      <w:pPr>
        <w:pStyle w:val="a0"/>
        <w:rPr>
          <w:lang w:val="ru-RU"/>
        </w:rPr>
      </w:pPr>
      <w:r>
        <w:rPr>
          <w:lang w:val="ru-RU"/>
        </w:rPr>
        <w:t xml:space="preserve">разработать программу для </w:t>
      </w:r>
      <w:r>
        <w:t>Flex</w:t>
      </w:r>
      <w:r w:rsidRPr="00817BCF">
        <w:rPr>
          <w:lang w:val="ru-RU"/>
        </w:rPr>
        <w:t xml:space="preserve">, </w:t>
      </w:r>
      <w:r>
        <w:rPr>
          <w:lang w:val="ru-RU"/>
        </w:rPr>
        <w:t>с целью создания лексического анализатора для нашей грамматики</w:t>
      </w:r>
      <w:r w:rsidRPr="00817BCF">
        <w:rPr>
          <w:lang w:val="ru-RU"/>
        </w:rPr>
        <w:t>;</w:t>
      </w:r>
    </w:p>
    <w:p w14:paraId="125BFB9C" w14:textId="586A388E" w:rsidR="00817BCF" w:rsidRDefault="00817BCF" w:rsidP="00817BCF">
      <w:pPr>
        <w:pStyle w:val="a0"/>
        <w:rPr>
          <w:lang w:val="ru-RU"/>
        </w:rPr>
      </w:pPr>
      <w:r>
        <w:rPr>
          <w:lang w:val="ru-RU"/>
        </w:rPr>
        <w:t xml:space="preserve">разработать грамматику расширяемого языка разметки </w:t>
      </w:r>
      <w:r>
        <w:t>XML</w:t>
      </w:r>
      <w:r w:rsidRPr="00817BCF">
        <w:rPr>
          <w:lang w:val="ru-RU"/>
        </w:rPr>
        <w:t xml:space="preserve"> </w:t>
      </w:r>
      <w:r>
        <w:rPr>
          <w:lang w:val="ru-RU"/>
        </w:rPr>
        <w:t xml:space="preserve">для генератора синтаксических анализаторов </w:t>
      </w:r>
      <w:r>
        <w:t>YACC</w:t>
      </w:r>
      <w:r w:rsidRPr="00817BCF">
        <w:rPr>
          <w:lang w:val="ru-RU"/>
        </w:rPr>
        <w:t>;</w:t>
      </w:r>
    </w:p>
    <w:p w14:paraId="7E0877FF" w14:textId="5C4DEA6D" w:rsidR="00817BCF" w:rsidRDefault="00817BCF" w:rsidP="00817BCF">
      <w:pPr>
        <w:pStyle w:val="a0"/>
        <w:rPr>
          <w:lang w:val="ru-RU"/>
        </w:rPr>
      </w:pPr>
      <w:r>
        <w:rPr>
          <w:lang w:val="ru-RU"/>
        </w:rPr>
        <w:t xml:space="preserve">разработать программу на </w:t>
      </w:r>
      <w:r w:rsidR="00C26123">
        <w:rPr>
          <w:lang w:val="ru-RU"/>
        </w:rPr>
        <w:t xml:space="preserve">языке </w:t>
      </w:r>
      <w:r>
        <w:rPr>
          <w:lang w:val="ru-RU"/>
        </w:rPr>
        <w:t xml:space="preserve">С, использующую результаты работы </w:t>
      </w:r>
      <w:r>
        <w:t>Flex</w:t>
      </w:r>
      <w:r w:rsidRPr="00817B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YACC</w:t>
      </w:r>
      <w:r>
        <w:rPr>
          <w:lang w:val="ru-RU"/>
        </w:rPr>
        <w:t xml:space="preserve"> для построения распознавателя </w:t>
      </w:r>
      <w:r>
        <w:t>XML</w:t>
      </w:r>
      <w:r w:rsidRPr="00817BCF">
        <w:rPr>
          <w:lang w:val="ru-RU"/>
        </w:rPr>
        <w:t>;</w:t>
      </w:r>
    </w:p>
    <w:p w14:paraId="4954A6AF" w14:textId="3CA9596A" w:rsidR="00817BCF" w:rsidRDefault="00817BCF" w:rsidP="00817BCF">
      <w:pPr>
        <w:pStyle w:val="a0"/>
        <w:rPr>
          <w:lang w:val="ru-RU"/>
        </w:rPr>
      </w:pPr>
      <w:r>
        <w:rPr>
          <w:lang w:val="ru-RU"/>
        </w:rPr>
        <w:t xml:space="preserve">протестировать разработанный распознаватель </w:t>
      </w:r>
      <w:r>
        <w:t>XML;</w:t>
      </w:r>
    </w:p>
    <w:p w14:paraId="7B317980" w14:textId="10DC788B" w:rsidR="001D75D0" w:rsidRPr="00F7614E" w:rsidRDefault="00116457" w:rsidP="00817BCF">
      <w:pPr>
        <w:pStyle w:val="a0"/>
        <w:rPr>
          <w:lang w:val="ru-RU"/>
        </w:rPr>
      </w:pPr>
      <w:r w:rsidRPr="00F7614E">
        <w:rPr>
          <w:lang w:val="ru-RU"/>
        </w:rPr>
        <w:br w:type="page"/>
      </w:r>
    </w:p>
    <w:p w14:paraId="32BF52F9" w14:textId="37086000" w:rsidR="001D75D0" w:rsidRDefault="002B567C" w:rsidP="00544D32">
      <w:pPr>
        <w:pStyle w:val="Heading1"/>
      </w:pPr>
      <w:bookmarkStart w:id="1" w:name="_Toc50339559"/>
      <w:r>
        <w:rPr>
          <w:lang w:val="ru-RU"/>
        </w:rPr>
        <w:lastRenderedPageBreak/>
        <w:t>Я</w:t>
      </w:r>
      <w:r w:rsidR="00164C4A">
        <w:rPr>
          <w:lang w:val="ru-RU"/>
        </w:rPr>
        <w:t xml:space="preserve">зык </w:t>
      </w:r>
      <w:r w:rsidR="00164C4A">
        <w:t>XML</w:t>
      </w:r>
      <w:bookmarkEnd w:id="1"/>
    </w:p>
    <w:p w14:paraId="049A72AA" w14:textId="70A4E37D" w:rsidR="00164C4A" w:rsidRDefault="005C3C30" w:rsidP="00164C4A">
      <w:pPr>
        <w:rPr>
          <w:lang w:val="ru-RU"/>
        </w:rPr>
      </w:pPr>
      <w:r w:rsidRPr="005C3C30">
        <w:t>XML</w:t>
      </w:r>
      <w:r w:rsidRPr="00C26123">
        <w:rPr>
          <w:lang w:val="ru-RU"/>
        </w:rPr>
        <w:t xml:space="preserve"> - </w:t>
      </w:r>
      <w:r w:rsidRPr="005C3C30">
        <w:rPr>
          <w:lang w:val="ru-RU"/>
        </w:rPr>
        <w:t>расширяемый</w:t>
      </w:r>
      <w:r w:rsidRPr="00C26123">
        <w:rPr>
          <w:lang w:val="ru-RU"/>
        </w:rPr>
        <w:t xml:space="preserve"> </w:t>
      </w:r>
      <w:r w:rsidRPr="005C3C30">
        <w:rPr>
          <w:lang w:val="ru-RU"/>
        </w:rPr>
        <w:t>язык</w:t>
      </w:r>
      <w:r w:rsidRPr="00C26123">
        <w:rPr>
          <w:lang w:val="ru-RU"/>
        </w:rPr>
        <w:t xml:space="preserve"> </w:t>
      </w:r>
      <w:r w:rsidRPr="005C3C30">
        <w:rPr>
          <w:lang w:val="ru-RU"/>
        </w:rPr>
        <w:t>разметки</w:t>
      </w:r>
      <w:r w:rsidRPr="00C26123">
        <w:rPr>
          <w:lang w:val="ru-RU"/>
        </w:rPr>
        <w:t xml:space="preserve">. </w:t>
      </w:r>
      <w:r w:rsidRPr="005C3C30">
        <w:rPr>
          <w:lang w:val="ru-RU"/>
        </w:rPr>
        <w:t>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 [1</w:t>
      </w:r>
      <w:r w:rsidRPr="00926CFD">
        <w:rPr>
          <w:lang w:val="ru-RU"/>
        </w:rPr>
        <w:t>]</w:t>
      </w:r>
      <w:r w:rsidRPr="005C3C30">
        <w:rPr>
          <w:lang w:val="ru-RU"/>
        </w:rPr>
        <w:t>.</w:t>
      </w:r>
    </w:p>
    <w:p w14:paraId="0303DF37" w14:textId="4696F894" w:rsidR="00926CFD" w:rsidRDefault="00926CFD" w:rsidP="00926CFD">
      <w:pPr>
        <w:ind w:firstLine="0"/>
        <w:rPr>
          <w:lang w:val="ru-RU"/>
        </w:rPr>
      </w:pPr>
    </w:p>
    <w:p w14:paraId="28CB1711" w14:textId="2FA8F3B9" w:rsidR="00926CFD" w:rsidRDefault="00926CFD" w:rsidP="00164C4A">
      <w:pPr>
        <w:rPr>
          <w:lang w:val="ru-RU"/>
        </w:rPr>
      </w:pPr>
      <w:r>
        <w:rPr>
          <w:lang w:val="ru-RU"/>
        </w:rPr>
        <w:t xml:space="preserve">Опишем ключевые особенности языка </w:t>
      </w:r>
      <w:r>
        <w:t>XML</w:t>
      </w:r>
      <w:r w:rsidRPr="00926CFD">
        <w:rPr>
          <w:lang w:val="ru-RU"/>
        </w:rPr>
        <w:t xml:space="preserve"> [2].</w:t>
      </w:r>
    </w:p>
    <w:p w14:paraId="33881D7D" w14:textId="62B1BBE6" w:rsidR="0039382E" w:rsidRPr="0039382E" w:rsidRDefault="0039382E" w:rsidP="00926CFD">
      <w:pPr>
        <w:pStyle w:val="a0"/>
        <w:rPr>
          <w:lang w:val="ru-RU"/>
        </w:rPr>
      </w:pPr>
      <w:r>
        <w:t>XML</w:t>
      </w:r>
      <w:r w:rsidRPr="0039382E">
        <w:rPr>
          <w:lang w:val="ru-RU"/>
        </w:rPr>
        <w:t xml:space="preserve"> </w:t>
      </w:r>
      <w:r>
        <w:rPr>
          <w:lang w:val="ru-RU"/>
        </w:rPr>
        <w:t xml:space="preserve">документы могут иметь пролог, описывающий используемые версию </w:t>
      </w:r>
      <w:r>
        <w:t>XML</w:t>
      </w:r>
      <w:r>
        <w:rPr>
          <w:lang w:val="ru-RU"/>
        </w:rPr>
        <w:t xml:space="preserve"> и кодировку</w:t>
      </w:r>
      <w:r>
        <w:t>;</w:t>
      </w:r>
    </w:p>
    <w:p w14:paraId="4768FD39" w14:textId="4A71BE6C" w:rsidR="00926CFD" w:rsidRDefault="0039382E" w:rsidP="00926CFD">
      <w:pPr>
        <w:pStyle w:val="a0"/>
        <w:rPr>
          <w:lang w:val="ru-RU"/>
        </w:rPr>
      </w:pPr>
      <w:r>
        <w:t>XML</w:t>
      </w:r>
      <w:r w:rsidRPr="0039382E">
        <w:rPr>
          <w:lang w:val="ru-RU"/>
        </w:rPr>
        <w:t xml:space="preserve"> </w:t>
      </w:r>
      <w:r>
        <w:rPr>
          <w:lang w:val="ru-RU"/>
        </w:rPr>
        <w:t xml:space="preserve">документы имеют древовидную структуру, дерево </w:t>
      </w:r>
      <w:r>
        <w:t>XML</w:t>
      </w:r>
      <w:r w:rsidRPr="0039382E">
        <w:rPr>
          <w:lang w:val="ru-RU"/>
        </w:rPr>
        <w:t xml:space="preserve"> </w:t>
      </w:r>
      <w:r>
        <w:rPr>
          <w:lang w:val="ru-RU"/>
        </w:rPr>
        <w:t>начинается с одного корневого элемента, продолжается через ветви к элементам – детям</w:t>
      </w:r>
      <w:r w:rsidRPr="0039382E">
        <w:rPr>
          <w:lang w:val="ru-RU"/>
        </w:rPr>
        <w:t>;</w:t>
      </w:r>
    </w:p>
    <w:p w14:paraId="270733C8" w14:textId="08A320E9" w:rsidR="0039382E" w:rsidRDefault="0039382E" w:rsidP="00926CFD">
      <w:pPr>
        <w:pStyle w:val="a0"/>
        <w:rPr>
          <w:lang w:val="ru-RU"/>
        </w:rPr>
      </w:pPr>
      <w:r>
        <w:rPr>
          <w:lang w:val="ru-RU"/>
        </w:rPr>
        <w:t>каждый элемент может быть родительским</w:t>
      </w:r>
      <w:r w:rsidRPr="0039382E">
        <w:rPr>
          <w:lang w:val="ru-RU"/>
        </w:rPr>
        <w:t>;</w:t>
      </w:r>
    </w:p>
    <w:p w14:paraId="75323ECB" w14:textId="06786FAB" w:rsidR="0039382E" w:rsidRDefault="0039382E" w:rsidP="00926CFD">
      <w:pPr>
        <w:pStyle w:val="a0"/>
        <w:rPr>
          <w:lang w:val="ru-RU"/>
        </w:rPr>
      </w:pPr>
      <w:r>
        <w:rPr>
          <w:lang w:val="ru-RU"/>
        </w:rPr>
        <w:t>каждый элемент может иметь текстовый контент</w:t>
      </w:r>
      <w:r w:rsidRPr="0039382E">
        <w:rPr>
          <w:lang w:val="ru-RU"/>
        </w:rPr>
        <w:t>;</w:t>
      </w:r>
    </w:p>
    <w:p w14:paraId="55609EBA" w14:textId="3D870360" w:rsidR="0039382E" w:rsidRDefault="0039382E" w:rsidP="00926CFD">
      <w:pPr>
        <w:pStyle w:val="a0"/>
        <w:rPr>
          <w:lang w:val="ru-RU"/>
        </w:rPr>
      </w:pPr>
      <w:r>
        <w:rPr>
          <w:lang w:val="ru-RU"/>
        </w:rPr>
        <w:t>элемент описывается с помощью открывающего и закрывающего тэга элемента</w:t>
      </w:r>
      <w:r w:rsidRPr="0039382E">
        <w:rPr>
          <w:lang w:val="ru-RU"/>
        </w:rPr>
        <w:t>;</w:t>
      </w:r>
    </w:p>
    <w:p w14:paraId="37C257C9" w14:textId="4CBBBD9E" w:rsidR="0039382E" w:rsidRDefault="0039382E" w:rsidP="0039382E">
      <w:pPr>
        <w:pStyle w:val="a0"/>
        <w:rPr>
          <w:lang w:val="ru-RU"/>
        </w:rPr>
      </w:pPr>
      <w:r>
        <w:rPr>
          <w:lang w:val="ru-RU"/>
        </w:rPr>
        <w:t>открывающий тег элемента начинается с символа «</w:t>
      </w:r>
      <w:r w:rsidRPr="0039382E">
        <w:rPr>
          <w:lang w:val="ru-RU"/>
        </w:rPr>
        <w:t>&lt;</w:t>
      </w:r>
      <w:r>
        <w:rPr>
          <w:lang w:val="ru-RU"/>
        </w:rPr>
        <w:t>», далее идет имя элемента, его атрибуты и символ «</w:t>
      </w:r>
      <w:r w:rsidRPr="0039382E">
        <w:rPr>
          <w:lang w:val="ru-RU"/>
        </w:rPr>
        <w:t>&gt;</w:t>
      </w:r>
      <w:r>
        <w:rPr>
          <w:lang w:val="ru-RU"/>
        </w:rPr>
        <w:t>»</w:t>
      </w:r>
      <w:r w:rsidRPr="0039382E">
        <w:rPr>
          <w:lang w:val="ru-RU"/>
        </w:rPr>
        <w:t>;</w:t>
      </w:r>
    </w:p>
    <w:p w14:paraId="596636D4" w14:textId="41C89478" w:rsidR="0039382E" w:rsidRDefault="0039382E" w:rsidP="0039382E">
      <w:pPr>
        <w:pStyle w:val="a0"/>
        <w:rPr>
          <w:lang w:val="ru-RU"/>
        </w:rPr>
      </w:pPr>
      <w:r>
        <w:rPr>
          <w:lang w:val="ru-RU"/>
        </w:rPr>
        <w:t>закрывающий тег элемента начинается с символов «</w:t>
      </w:r>
      <w:r w:rsidRPr="0039382E">
        <w:rPr>
          <w:lang w:val="ru-RU"/>
        </w:rPr>
        <w:t>&lt;/</w:t>
      </w:r>
      <w:r>
        <w:rPr>
          <w:lang w:val="ru-RU"/>
        </w:rPr>
        <w:t>», далее идет имя элемента и символ «</w:t>
      </w:r>
      <w:r w:rsidRPr="0039382E">
        <w:rPr>
          <w:lang w:val="ru-RU"/>
        </w:rPr>
        <w:t>&gt;</w:t>
      </w:r>
      <w:r>
        <w:rPr>
          <w:lang w:val="ru-RU"/>
        </w:rPr>
        <w:t>»</w:t>
      </w:r>
      <w:r w:rsidRPr="0039382E">
        <w:rPr>
          <w:lang w:val="ru-RU"/>
        </w:rPr>
        <w:t>;</w:t>
      </w:r>
    </w:p>
    <w:p w14:paraId="46F4A040" w14:textId="283DC79A" w:rsidR="0039382E" w:rsidRDefault="0039382E" w:rsidP="0039382E">
      <w:pPr>
        <w:pStyle w:val="a0"/>
        <w:rPr>
          <w:lang w:val="ru-RU"/>
        </w:rPr>
      </w:pPr>
      <w:r>
        <w:rPr>
          <w:lang w:val="ru-RU"/>
        </w:rPr>
        <w:t>атрибуты начинаются с имени атрибута, знака «=» и значения атрибута в одинарных или двойных кавычках;</w:t>
      </w:r>
    </w:p>
    <w:p w14:paraId="651F3124" w14:textId="6D3322A5" w:rsidR="0039382E" w:rsidRDefault="0039382E" w:rsidP="0039382E">
      <w:pPr>
        <w:pStyle w:val="a0"/>
        <w:rPr>
          <w:lang w:val="ru-RU"/>
        </w:rPr>
      </w:pPr>
      <w:r>
        <w:rPr>
          <w:lang w:val="ru-RU"/>
        </w:rPr>
        <w:lastRenderedPageBreak/>
        <w:t>число атрибутов элемента неограниченно;</w:t>
      </w:r>
    </w:p>
    <w:p w14:paraId="35B2E8E1" w14:textId="79C4B077" w:rsidR="0039382E" w:rsidRPr="0039382E" w:rsidRDefault="002B567C" w:rsidP="0039382E">
      <w:pPr>
        <w:pStyle w:val="a0"/>
        <w:rPr>
          <w:lang w:val="ru-RU"/>
        </w:rPr>
      </w:pPr>
      <w:r>
        <w:rPr>
          <w:lang w:val="ru-RU"/>
        </w:rPr>
        <w:t>в название элемента можно добавить пространство имен, с помощью которого могут быть разрешены конфликты имен</w:t>
      </w:r>
      <w:r w:rsidRPr="002B567C">
        <w:rPr>
          <w:lang w:val="ru-RU"/>
        </w:rPr>
        <w:t>;</w:t>
      </w:r>
    </w:p>
    <w:p w14:paraId="5A111D22" w14:textId="77777777" w:rsidR="008E27CA" w:rsidRDefault="008E27CA" w:rsidP="00544D32">
      <w:pPr>
        <w:ind w:firstLine="709"/>
        <w:rPr>
          <w:lang w:val="ru-RU"/>
        </w:rPr>
      </w:pPr>
    </w:p>
    <w:p w14:paraId="08758D93" w14:textId="4699E154" w:rsidR="00164C4A" w:rsidRDefault="00B04E35" w:rsidP="00164C4A">
      <w:pPr>
        <w:pStyle w:val="Heading1"/>
        <w:rPr>
          <w:lang w:val="ru-RU"/>
        </w:rPr>
      </w:pPr>
      <w:bookmarkStart w:id="2" w:name="_Toc50339560"/>
      <w:r>
        <w:rPr>
          <w:lang w:val="ru-RU"/>
        </w:rPr>
        <w:t>Создание распознавателя</w:t>
      </w:r>
      <w:bookmarkEnd w:id="2"/>
    </w:p>
    <w:p w14:paraId="186634C6" w14:textId="6B2E6705" w:rsidR="00B04E35" w:rsidRDefault="00B04E35" w:rsidP="00B04E35">
      <w:pPr>
        <w:rPr>
          <w:lang w:val="ru-RU"/>
        </w:rPr>
      </w:pPr>
      <w:r>
        <w:rPr>
          <w:lang w:val="ru-RU"/>
        </w:rPr>
        <w:t xml:space="preserve">В ходе выполнения работы были написаны программа для </w:t>
      </w:r>
      <w:r>
        <w:t>Flex</w:t>
      </w:r>
      <w:r w:rsidRPr="00B04E35">
        <w:rPr>
          <w:lang w:val="ru-RU"/>
        </w:rPr>
        <w:t xml:space="preserve"> (</w:t>
      </w:r>
      <w:r>
        <w:rPr>
          <w:lang w:val="ru-RU"/>
        </w:rPr>
        <w:t xml:space="preserve">Приложение 1), грамматика расширяемого языка разметки </w:t>
      </w:r>
      <w:r>
        <w:t>XML</w:t>
      </w:r>
      <w:r w:rsidRPr="00817BCF">
        <w:rPr>
          <w:lang w:val="ru-RU"/>
        </w:rPr>
        <w:t xml:space="preserve"> </w:t>
      </w:r>
      <w:r>
        <w:rPr>
          <w:lang w:val="ru-RU"/>
        </w:rPr>
        <w:t xml:space="preserve">для генератора синтаксических анализаторов </w:t>
      </w:r>
      <w:r>
        <w:t>YACC</w:t>
      </w:r>
      <w:r>
        <w:rPr>
          <w:lang w:val="ru-RU"/>
        </w:rPr>
        <w:t xml:space="preserve"> (Приложение 2), программа на языке С</w:t>
      </w:r>
      <w:r w:rsidRPr="00B04E35">
        <w:rPr>
          <w:lang w:val="ru-RU"/>
        </w:rPr>
        <w:t>++</w:t>
      </w:r>
      <w:r>
        <w:rPr>
          <w:lang w:val="ru-RU"/>
        </w:rPr>
        <w:t xml:space="preserve"> (Приложение 3), использующую результаты работы </w:t>
      </w:r>
      <w:r>
        <w:t>Flex</w:t>
      </w:r>
      <w:r w:rsidRPr="00817B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YACC</w:t>
      </w:r>
      <w:r>
        <w:rPr>
          <w:lang w:val="ru-RU"/>
        </w:rPr>
        <w:t xml:space="preserve"> для построения распознавателя </w:t>
      </w:r>
      <w:r>
        <w:t>XML</w:t>
      </w:r>
      <w:r>
        <w:rPr>
          <w:lang w:val="ru-RU"/>
        </w:rPr>
        <w:t>.</w:t>
      </w:r>
    </w:p>
    <w:p w14:paraId="4C4272EC" w14:textId="2491C63F" w:rsidR="00B04E35" w:rsidRDefault="00B04E35" w:rsidP="00B04E35">
      <w:pPr>
        <w:rPr>
          <w:lang w:val="ru-RU"/>
        </w:rPr>
      </w:pPr>
      <w:r>
        <w:rPr>
          <w:lang w:val="ru-RU"/>
        </w:rPr>
        <w:t xml:space="preserve">При создании программы для </w:t>
      </w:r>
      <w:r>
        <w:t>Flex</w:t>
      </w:r>
      <w:r w:rsidRPr="00B04E35">
        <w:rPr>
          <w:lang w:val="ru-RU"/>
        </w:rPr>
        <w:t xml:space="preserve"> </w:t>
      </w:r>
      <w:r>
        <w:rPr>
          <w:lang w:val="ru-RU"/>
        </w:rPr>
        <w:t xml:space="preserve">была изучена возможность применения начальных состояний. Применение данных состояний значительно упростило написание программы для </w:t>
      </w:r>
      <w:r>
        <w:t>Flex</w:t>
      </w:r>
      <w:r w:rsidRPr="00B04E35">
        <w:rPr>
          <w:lang w:val="ru-RU"/>
        </w:rPr>
        <w:t>.</w:t>
      </w:r>
    </w:p>
    <w:p w14:paraId="076F1883" w14:textId="26B7F267" w:rsidR="00B04E35" w:rsidRDefault="00B04E35" w:rsidP="00B04E35">
      <w:pPr>
        <w:rPr>
          <w:lang w:val="ru-RU"/>
        </w:rPr>
      </w:pPr>
      <w:r>
        <w:rPr>
          <w:lang w:val="ru-RU"/>
        </w:rPr>
        <w:t xml:space="preserve">При написании грамматики для </w:t>
      </w:r>
      <w:r>
        <w:t>YACC</w:t>
      </w:r>
      <w:r w:rsidRPr="00B04E35">
        <w:rPr>
          <w:lang w:val="ru-RU"/>
        </w:rPr>
        <w:t xml:space="preserve"> </w:t>
      </w:r>
      <w:r>
        <w:rPr>
          <w:lang w:val="ru-RU"/>
        </w:rPr>
        <w:t xml:space="preserve">делался упор на создание грамматики без конфликтов. В результате количество конфликтов в грамматике было сведено к </w:t>
      </w:r>
      <w:r w:rsidR="00055DC3">
        <w:rPr>
          <w:lang w:val="ru-RU"/>
        </w:rPr>
        <w:t xml:space="preserve">четырем </w:t>
      </w:r>
      <w:r w:rsidR="00055DC3">
        <w:t>shift</w:t>
      </w:r>
      <w:r w:rsidR="00055DC3" w:rsidRPr="00055DC3">
        <w:rPr>
          <w:lang w:val="ru-RU"/>
        </w:rPr>
        <w:t>/</w:t>
      </w:r>
      <w:r w:rsidR="00055DC3">
        <w:t>reduce</w:t>
      </w:r>
      <w:r w:rsidR="00055DC3" w:rsidRPr="00055DC3">
        <w:rPr>
          <w:lang w:val="ru-RU"/>
        </w:rPr>
        <w:t xml:space="preserve"> </w:t>
      </w:r>
      <w:r w:rsidR="00055DC3">
        <w:rPr>
          <w:lang w:val="ru-RU"/>
        </w:rPr>
        <w:t>конфликтом</w:t>
      </w:r>
      <w:r>
        <w:rPr>
          <w:lang w:val="ru-RU"/>
        </w:rPr>
        <w:t>.</w:t>
      </w:r>
      <w:r w:rsidR="00055DC3">
        <w:rPr>
          <w:lang w:val="ru-RU"/>
        </w:rPr>
        <w:t xml:space="preserve"> Конфликты возникли в ходе добавления правил для обработки ошибок.</w:t>
      </w:r>
    </w:p>
    <w:p w14:paraId="4295ABFD" w14:textId="19A65019" w:rsidR="00B04E35" w:rsidRDefault="00B04E35" w:rsidP="00B04E35">
      <w:pPr>
        <w:rPr>
          <w:lang w:val="ru-RU"/>
        </w:rPr>
      </w:pPr>
      <w:r>
        <w:rPr>
          <w:lang w:val="ru-RU"/>
        </w:rPr>
        <w:t xml:space="preserve">Программа на </w:t>
      </w:r>
      <w:r>
        <w:t>C</w:t>
      </w:r>
      <w:r w:rsidRPr="00B04E35">
        <w:rPr>
          <w:lang w:val="ru-RU"/>
        </w:rPr>
        <w:t xml:space="preserve">++ </w:t>
      </w:r>
      <w:r>
        <w:rPr>
          <w:lang w:val="ru-RU"/>
        </w:rPr>
        <w:t xml:space="preserve">не только осуществляет вызов функции </w:t>
      </w:r>
      <w:proofErr w:type="spellStart"/>
      <w:r>
        <w:t>yyparse</w:t>
      </w:r>
      <w:proofErr w:type="spellEnd"/>
      <w:r w:rsidRPr="00B04E35">
        <w:rPr>
          <w:lang w:val="ru-RU"/>
        </w:rPr>
        <w:t xml:space="preserve"> </w:t>
      </w:r>
      <w:r>
        <w:rPr>
          <w:lang w:val="ru-RU"/>
        </w:rPr>
        <w:t>и</w:t>
      </w:r>
      <w:r w:rsidRPr="00B04E35">
        <w:rPr>
          <w:lang w:val="ru-RU"/>
        </w:rPr>
        <w:t xml:space="preserve"> </w:t>
      </w:r>
      <w:r>
        <w:rPr>
          <w:lang w:val="ru-RU"/>
        </w:rPr>
        <w:t xml:space="preserve">предоставляет реализацию функции </w:t>
      </w:r>
      <w:proofErr w:type="spellStart"/>
      <w:r>
        <w:t>yyerror</w:t>
      </w:r>
      <w:proofErr w:type="spellEnd"/>
      <w:r w:rsidRPr="00B04E35">
        <w:rPr>
          <w:lang w:val="ru-RU"/>
        </w:rPr>
        <w:t xml:space="preserve">, </w:t>
      </w:r>
      <w:r>
        <w:rPr>
          <w:lang w:val="ru-RU"/>
        </w:rPr>
        <w:t>но и содержит код для проверки некоторых ошибочных состояний.</w:t>
      </w:r>
    </w:p>
    <w:p w14:paraId="2DA5BB6D" w14:textId="3DC1F302" w:rsidR="00B04E35" w:rsidRPr="00B04E35" w:rsidRDefault="00B04E35" w:rsidP="00B04E35">
      <w:pPr>
        <w:rPr>
          <w:lang w:val="ru-RU"/>
        </w:rPr>
      </w:pPr>
      <w:r>
        <w:rPr>
          <w:lang w:val="ru-RU"/>
        </w:rPr>
        <w:t>Я старался сделать так, чтобы распознаватель не завершал работу после первой ошибки, а дальше анализировал переданный файл.</w:t>
      </w:r>
    </w:p>
    <w:p w14:paraId="6683D633" w14:textId="6ABD40A3" w:rsidR="00F00E1B" w:rsidRPr="00B04E35" w:rsidRDefault="00F00E1B" w:rsidP="00F00E1B">
      <w:pPr>
        <w:rPr>
          <w:lang w:val="ru-RU"/>
        </w:rPr>
      </w:pPr>
    </w:p>
    <w:p w14:paraId="79658C72" w14:textId="4BF711FC" w:rsidR="00F00E1B" w:rsidRDefault="00F00E1B" w:rsidP="00F00E1B">
      <w:pPr>
        <w:pStyle w:val="Heading1"/>
        <w:rPr>
          <w:lang w:val="ru-RU"/>
        </w:rPr>
      </w:pPr>
      <w:bookmarkStart w:id="3" w:name="_Toc50339561"/>
      <w:r>
        <w:rPr>
          <w:lang w:val="ru-RU"/>
        </w:rPr>
        <w:t>Распознаваемые ошибки</w:t>
      </w:r>
      <w:bookmarkEnd w:id="3"/>
    </w:p>
    <w:p w14:paraId="27CEACFD" w14:textId="18D2564A" w:rsidR="00272F4B" w:rsidRPr="00272F4B" w:rsidRDefault="00272F4B" w:rsidP="00272F4B">
      <w:pPr>
        <w:pStyle w:val="a0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 xml:space="preserve">Ошибки, распознаваемые в программе для </w:t>
      </w:r>
      <w:r>
        <w:t>Flex</w:t>
      </w:r>
      <w:r w:rsidRPr="00272F4B">
        <w:rPr>
          <w:lang w:val="ru-RU"/>
        </w:rPr>
        <w:t>:</w:t>
      </w:r>
    </w:p>
    <w:p w14:paraId="6F87E949" w14:textId="655277E6" w:rsidR="00C10C94" w:rsidRPr="00272F4B" w:rsidRDefault="00272F4B" w:rsidP="00272F4B">
      <w:pPr>
        <w:pStyle w:val="a0"/>
        <w:rPr>
          <w:lang w:val="ru-RU"/>
        </w:rPr>
      </w:pPr>
      <w:r>
        <w:rPr>
          <w:lang w:val="ru-RU"/>
        </w:rPr>
        <w:t>незакрытый комментарий</w:t>
      </w:r>
      <w:r>
        <w:t>;</w:t>
      </w:r>
    </w:p>
    <w:p w14:paraId="2F623330" w14:textId="68370A39" w:rsidR="00272F4B" w:rsidRPr="00272F4B" w:rsidRDefault="00272F4B" w:rsidP="00272F4B">
      <w:pPr>
        <w:pStyle w:val="a0"/>
        <w:rPr>
          <w:lang w:val="ru-RU"/>
        </w:rPr>
      </w:pPr>
      <w:r>
        <w:rPr>
          <w:lang w:val="ru-RU"/>
        </w:rPr>
        <w:t xml:space="preserve">незакрытая секция </w:t>
      </w:r>
      <w:r>
        <w:t>CDATA;</w:t>
      </w:r>
    </w:p>
    <w:p w14:paraId="22902472" w14:textId="74331B82" w:rsidR="00272F4B" w:rsidRDefault="00272F4B" w:rsidP="00272F4B">
      <w:pPr>
        <w:pStyle w:val="a0"/>
        <w:rPr>
          <w:lang w:val="ru-RU"/>
        </w:rPr>
      </w:pPr>
      <w:r>
        <w:rPr>
          <w:lang w:val="ru-RU"/>
        </w:rPr>
        <w:t xml:space="preserve">некорректный символ в </w:t>
      </w:r>
      <w:r w:rsidR="009001E2">
        <w:rPr>
          <w:lang w:val="ru-RU"/>
        </w:rPr>
        <w:t xml:space="preserve">данном </w:t>
      </w:r>
      <w:r>
        <w:rPr>
          <w:lang w:val="ru-RU"/>
        </w:rPr>
        <w:t>контексте</w:t>
      </w:r>
      <w:r w:rsidRPr="00272F4B">
        <w:rPr>
          <w:lang w:val="ru-RU"/>
        </w:rPr>
        <w:t>;</w:t>
      </w:r>
    </w:p>
    <w:p w14:paraId="506977C0" w14:textId="6C023F1C" w:rsidR="009001E2" w:rsidRDefault="009001E2" w:rsidP="00272F4B">
      <w:pPr>
        <w:pStyle w:val="a0"/>
        <w:rPr>
          <w:lang w:val="ru-RU"/>
        </w:rPr>
      </w:pPr>
      <w:r>
        <w:rPr>
          <w:lang w:val="ru-RU"/>
        </w:rPr>
        <w:t>последовательность символов «--» внутри комментария</w:t>
      </w:r>
      <w:r>
        <w:t>;</w:t>
      </w:r>
    </w:p>
    <w:p w14:paraId="2D3C044B" w14:textId="1B5E7EBF" w:rsidR="009001E2" w:rsidRDefault="009001E2" w:rsidP="00272F4B">
      <w:pPr>
        <w:pStyle w:val="a0"/>
        <w:rPr>
          <w:lang w:val="ru-RU"/>
        </w:rPr>
      </w:pPr>
      <w:r>
        <w:rPr>
          <w:lang w:val="ru-RU"/>
        </w:rPr>
        <w:lastRenderedPageBreak/>
        <w:t>незакрытые одинарные кавычки;</w:t>
      </w:r>
    </w:p>
    <w:p w14:paraId="133138EF" w14:textId="0DCA626D" w:rsidR="009001E2" w:rsidRDefault="009001E2" w:rsidP="00272F4B">
      <w:pPr>
        <w:pStyle w:val="a0"/>
        <w:rPr>
          <w:lang w:val="ru-RU"/>
        </w:rPr>
      </w:pPr>
      <w:r>
        <w:rPr>
          <w:lang w:val="ru-RU"/>
        </w:rPr>
        <w:t>незакрытые двойные кавычки;</w:t>
      </w:r>
    </w:p>
    <w:p w14:paraId="1EFF5EAE" w14:textId="1A0C0F8C" w:rsidR="009001E2" w:rsidRPr="00881F88" w:rsidRDefault="009001E2" w:rsidP="009001E2">
      <w:pPr>
        <w:pStyle w:val="a0"/>
        <w:rPr>
          <w:lang w:val="ru-RU"/>
        </w:rPr>
      </w:pPr>
      <w:r>
        <w:rPr>
          <w:lang w:val="ru-RU"/>
        </w:rPr>
        <w:t>пустой файл</w:t>
      </w:r>
      <w:r>
        <w:t>;</w:t>
      </w:r>
    </w:p>
    <w:p w14:paraId="5BBD35A4" w14:textId="28A09E0D" w:rsidR="00881F88" w:rsidRPr="000D3678" w:rsidRDefault="00881F88" w:rsidP="009001E2">
      <w:pPr>
        <w:pStyle w:val="a0"/>
        <w:rPr>
          <w:lang w:val="ru-RU"/>
        </w:rPr>
      </w:pPr>
      <w:r>
        <w:rPr>
          <w:lang w:val="ru-RU"/>
        </w:rPr>
        <w:t>неверное расположение комментария;</w:t>
      </w:r>
    </w:p>
    <w:p w14:paraId="4A0C5CF0" w14:textId="57563010" w:rsidR="000D3678" w:rsidRDefault="000D3678" w:rsidP="000D3678">
      <w:pPr>
        <w:pStyle w:val="a0"/>
        <w:numPr>
          <w:ilvl w:val="0"/>
          <w:numId w:val="0"/>
        </w:numPr>
        <w:ind w:left="1571" w:hanging="360"/>
      </w:pPr>
    </w:p>
    <w:p w14:paraId="207EBD97" w14:textId="07B0EF2B" w:rsidR="000D3678" w:rsidRDefault="000D3678" w:rsidP="000D3678">
      <w:pPr>
        <w:rPr>
          <w:lang w:val="ru-RU"/>
        </w:rPr>
      </w:pPr>
      <w:r>
        <w:rPr>
          <w:lang w:val="ru-RU"/>
        </w:rPr>
        <w:t xml:space="preserve">Ошибки, распознаваемые в грамматике для </w:t>
      </w:r>
      <w:r>
        <w:t>YACC</w:t>
      </w:r>
      <w:r>
        <w:rPr>
          <w:lang w:val="ru-RU"/>
        </w:rPr>
        <w:t>:</w:t>
      </w:r>
    </w:p>
    <w:p w14:paraId="29D3F4CD" w14:textId="7ECA1809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более одного корневого элемента</w:t>
      </w:r>
      <w:r>
        <w:t>;</w:t>
      </w:r>
    </w:p>
    <w:p w14:paraId="2A08FEAB" w14:textId="7DFEFC75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отсутствие корневого элемента;</w:t>
      </w:r>
    </w:p>
    <w:p w14:paraId="3A28051F" w14:textId="216C400F" w:rsidR="000D3678" w:rsidRDefault="000D3678" w:rsidP="000D3678">
      <w:pPr>
        <w:pStyle w:val="a0"/>
        <w:rPr>
          <w:lang w:val="ru-RU"/>
        </w:rPr>
      </w:pPr>
      <w:r>
        <w:t xml:space="preserve">XML </w:t>
      </w:r>
      <w:r>
        <w:rPr>
          <w:lang w:val="ru-RU"/>
        </w:rPr>
        <w:t>пролог без атрибутов;</w:t>
      </w:r>
    </w:p>
    <w:p w14:paraId="5C1AB3FE" w14:textId="3C145D37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нарушение структуры элемента;</w:t>
      </w:r>
    </w:p>
    <w:p w14:paraId="7448EC21" w14:textId="4EE91CAC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нарушение структуры открывающего тега элемента;</w:t>
      </w:r>
    </w:p>
    <w:p w14:paraId="5FFDCC52" w14:textId="4B62D0A9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нарушение структуры закрывающего тега элемента;</w:t>
      </w:r>
    </w:p>
    <w:p w14:paraId="28EBBC30" w14:textId="20211BC5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нарушение структуры атрибута;</w:t>
      </w:r>
    </w:p>
    <w:p w14:paraId="3133202C" w14:textId="229D9419" w:rsidR="00D04F03" w:rsidRDefault="00D04F03" w:rsidP="000D3678">
      <w:pPr>
        <w:pStyle w:val="a0"/>
        <w:rPr>
          <w:lang w:val="ru-RU"/>
        </w:rPr>
      </w:pPr>
      <w:r>
        <w:rPr>
          <w:lang w:val="ru-RU"/>
        </w:rPr>
        <w:t>неизвестная синтаксическая ошибка;</w:t>
      </w:r>
    </w:p>
    <w:p w14:paraId="39670570" w14:textId="40486FEE" w:rsidR="000D3678" w:rsidRDefault="000D3678" w:rsidP="000D3678">
      <w:pPr>
        <w:pStyle w:val="a0"/>
        <w:numPr>
          <w:ilvl w:val="0"/>
          <w:numId w:val="0"/>
        </w:numPr>
        <w:ind w:left="1571" w:hanging="360"/>
        <w:rPr>
          <w:lang w:val="ru-RU"/>
        </w:rPr>
      </w:pPr>
    </w:p>
    <w:p w14:paraId="35FAD9EC" w14:textId="4486E411" w:rsidR="000D3678" w:rsidRDefault="000D3678" w:rsidP="000D3678">
      <w:pPr>
        <w:rPr>
          <w:lang w:val="ru-RU"/>
        </w:rPr>
      </w:pPr>
      <w:r>
        <w:rPr>
          <w:lang w:val="ru-RU"/>
        </w:rPr>
        <w:t>Ошибки, распознаваемые в программе на С++:</w:t>
      </w:r>
    </w:p>
    <w:p w14:paraId="05E82A22" w14:textId="3A798F24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незакрытый открывающий тег элемента;</w:t>
      </w:r>
    </w:p>
    <w:p w14:paraId="647523FB" w14:textId="7EDFD51D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>незакрытый закрывающий тег элемента;</w:t>
      </w:r>
    </w:p>
    <w:p w14:paraId="6BFFBFCE" w14:textId="62904F12" w:rsidR="000D3678" w:rsidRDefault="000D3678" w:rsidP="000D3678">
      <w:pPr>
        <w:pStyle w:val="a0"/>
        <w:rPr>
          <w:lang w:val="ru-RU"/>
        </w:rPr>
      </w:pPr>
      <w:r>
        <w:rPr>
          <w:lang w:val="ru-RU"/>
        </w:rPr>
        <w:t xml:space="preserve">некорректное гнездование </w:t>
      </w:r>
      <w:r w:rsidR="00D04F03">
        <w:rPr>
          <w:lang w:val="ru-RU"/>
        </w:rPr>
        <w:t>тегов элемента;</w:t>
      </w:r>
    </w:p>
    <w:p w14:paraId="55365328" w14:textId="1C27DCB1" w:rsidR="00D04F03" w:rsidRDefault="00D04F03" w:rsidP="000D3678">
      <w:pPr>
        <w:pStyle w:val="a0"/>
        <w:rPr>
          <w:lang w:val="ru-RU"/>
        </w:rPr>
      </w:pPr>
      <w:r>
        <w:rPr>
          <w:lang w:val="ru-RU"/>
        </w:rPr>
        <w:t>некорректное имени элемента или атрибута;</w:t>
      </w:r>
    </w:p>
    <w:p w14:paraId="6AEDA604" w14:textId="4A4AF791" w:rsidR="000D3678" w:rsidRPr="00A55B52" w:rsidRDefault="00D04F03" w:rsidP="00A55B52">
      <w:pPr>
        <w:pStyle w:val="a0"/>
        <w:rPr>
          <w:lang w:val="ru-RU"/>
        </w:rPr>
      </w:pPr>
      <w:r>
        <w:rPr>
          <w:lang w:val="ru-RU"/>
        </w:rPr>
        <w:t xml:space="preserve">некорректный </w:t>
      </w:r>
      <w:r>
        <w:t xml:space="preserve">XML </w:t>
      </w:r>
      <w:r>
        <w:rPr>
          <w:lang w:val="ru-RU"/>
        </w:rPr>
        <w:t>пролог</w:t>
      </w:r>
      <w:r>
        <w:t>;</w:t>
      </w:r>
    </w:p>
    <w:p w14:paraId="0DC211E6" w14:textId="693559AD" w:rsidR="00164C4A" w:rsidRPr="00272F4B" w:rsidRDefault="00164C4A" w:rsidP="00164C4A">
      <w:pPr>
        <w:rPr>
          <w:lang w:val="ru-RU"/>
        </w:rPr>
      </w:pPr>
    </w:p>
    <w:p w14:paraId="3EBE39BC" w14:textId="638BD34A" w:rsidR="00164C4A" w:rsidRPr="00164C4A" w:rsidRDefault="00164C4A" w:rsidP="00164C4A">
      <w:pPr>
        <w:pStyle w:val="Heading1"/>
      </w:pPr>
      <w:bookmarkStart w:id="4" w:name="_Toc50339562"/>
      <w:r>
        <w:rPr>
          <w:lang w:val="ru-RU"/>
        </w:rPr>
        <w:t>Тестирование распознавателя</w:t>
      </w:r>
      <w:bookmarkEnd w:id="4"/>
    </w:p>
    <w:p w14:paraId="22508A9C" w14:textId="19A664BA" w:rsidR="00BE54CE" w:rsidRDefault="00881F88" w:rsidP="00881F88">
      <w:pPr>
        <w:rPr>
          <w:lang w:val="ru-RU"/>
        </w:rPr>
      </w:pPr>
      <w:r>
        <w:rPr>
          <w:lang w:val="ru-RU"/>
        </w:rPr>
        <w:t>Про</w:t>
      </w:r>
      <w:r w:rsidR="00EA2056">
        <w:rPr>
          <w:lang w:val="ru-RU"/>
        </w:rPr>
        <w:t>тестируем распознавание некоторых ошибок</w:t>
      </w:r>
      <w:r>
        <w:rPr>
          <w:lang w:val="ru-RU"/>
        </w:rPr>
        <w:t>:</w:t>
      </w:r>
    </w:p>
    <w:p w14:paraId="163C3545" w14:textId="3972E104" w:rsidR="00881F88" w:rsidRDefault="00881F88" w:rsidP="00881F88">
      <w:pPr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>документа для теста распознавания незакрытого комментария:</w:t>
      </w:r>
    </w:p>
    <w:p w14:paraId="3520182F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881F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encoding=</w:t>
      </w:r>
      <w:r w:rsidRPr="00881F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2B4C9F50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&lt;note&gt;  </w:t>
      </w:r>
    </w:p>
    <w:p w14:paraId="35888A8B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</w:t>
      </w:r>
      <w:proofErr w:type="spellStart"/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Tove</w:t>
      </w:r>
      <w:proofErr w:type="spellEnd"/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&lt;/to&gt;  </w:t>
      </w:r>
    </w:p>
    <w:p w14:paraId="5237BF1A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&lt;!-- not closed comment  </w:t>
      </w:r>
    </w:p>
    <w:p w14:paraId="3FAB22A9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&lt;body&gt;Don't forget me </w:t>
      </w:r>
      <w:r w:rsidRPr="00881F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weekend!&lt;/body&gt;  </w:t>
      </w:r>
    </w:p>
    <w:p w14:paraId="235D7B8C" w14:textId="77777777" w:rsidR="00881F88" w:rsidRPr="00881F88" w:rsidRDefault="00881F88" w:rsidP="00881F8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F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&lt;/note&gt;  </w:t>
      </w:r>
    </w:p>
    <w:p w14:paraId="1B17C2E9" w14:textId="072F1A44" w:rsidR="00881F88" w:rsidRDefault="00881F88" w:rsidP="00881F88">
      <w:pPr>
        <w:rPr>
          <w:lang w:val="ru-RU"/>
        </w:rPr>
      </w:pPr>
    </w:p>
    <w:p w14:paraId="3F933EAC" w14:textId="77777777" w:rsidR="00881F88" w:rsidRDefault="00881F88" w:rsidP="00881F88">
      <w:pPr>
        <w:keepNext/>
      </w:pPr>
      <w:r w:rsidRPr="00881F88">
        <w:rPr>
          <w:noProof/>
          <w:lang w:val="ru-RU"/>
        </w:rPr>
        <w:drawing>
          <wp:inline distT="0" distB="0" distL="0" distR="0" wp14:anchorId="27DA8308" wp14:editId="04E19D9B">
            <wp:extent cx="5915851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4F1" w14:textId="656F33AD" w:rsidR="00881F88" w:rsidRPr="00881F88" w:rsidRDefault="00881F88" w:rsidP="00881F88">
      <w:pPr>
        <w:pStyle w:val="a8"/>
        <w:rPr>
          <w:lang w:val="ru-RU"/>
        </w:rPr>
      </w:pPr>
      <w:r w:rsidRPr="002154EF">
        <w:rPr>
          <w:lang w:val="ru-RU"/>
        </w:rPr>
        <w:t xml:space="preserve">Рисунок </w:t>
      </w:r>
      <w:r>
        <w:fldChar w:fldCharType="begin"/>
      </w:r>
      <w:r w:rsidRPr="002154EF">
        <w:rPr>
          <w:lang w:val="ru-RU"/>
        </w:rPr>
        <w:instrText xml:space="preserve"> </w:instrText>
      </w:r>
      <w:r>
        <w:instrText>SEQ</w:instrText>
      </w:r>
      <w:r w:rsidRPr="002154EF">
        <w:rPr>
          <w:lang w:val="ru-RU"/>
        </w:rPr>
        <w:instrText xml:space="preserve"> Рисунок \* </w:instrText>
      </w:r>
      <w:r>
        <w:instrText>ARABIC</w:instrText>
      </w:r>
      <w:r w:rsidRPr="002154EF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сообщения распознавателя.</w:t>
      </w:r>
    </w:p>
    <w:p w14:paraId="6EB5BE8D" w14:textId="1364621F" w:rsidR="00881F88" w:rsidRDefault="00881F88">
      <w:pPr>
        <w:spacing w:line="240" w:lineRule="auto"/>
        <w:ind w:firstLine="0"/>
        <w:rPr>
          <w:lang w:val="ru-RU"/>
        </w:rPr>
      </w:pPr>
    </w:p>
    <w:p w14:paraId="2D702D7A" w14:textId="1D106C00" w:rsidR="00881F88" w:rsidRDefault="00881F88" w:rsidP="00881F88">
      <w:pPr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 xml:space="preserve">документа для теста распознавания незакрытой секции </w:t>
      </w:r>
      <w:r>
        <w:t>CDATA</w:t>
      </w:r>
      <w:r>
        <w:rPr>
          <w:lang w:val="ru-RU"/>
        </w:rPr>
        <w:t>:</w:t>
      </w:r>
    </w:p>
    <w:p w14:paraId="63CC6221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encoding=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32DD8A78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&lt;note&gt;  </w:t>
      </w:r>
    </w:p>
    <w:p w14:paraId="7815E872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Tove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&lt;/to&gt;  </w:t>
      </w:r>
    </w:p>
    <w:p w14:paraId="7B8348DC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&lt;![CDATA[  </w:t>
      </w:r>
    </w:p>
    <w:p w14:paraId="768F0C0A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&lt;body&gt;Don't forget me </w:t>
      </w:r>
      <w:r w:rsidRPr="00EA205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weekend!&lt;/body&gt;  </w:t>
      </w:r>
    </w:p>
    <w:p w14:paraId="68CDE007" w14:textId="77777777" w:rsidR="00EA2056" w:rsidRPr="00EA2056" w:rsidRDefault="00EA2056" w:rsidP="00EA205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&lt;/note&gt;  </w:t>
      </w:r>
    </w:p>
    <w:p w14:paraId="0D14FD28" w14:textId="164BAC07" w:rsidR="00881F88" w:rsidRDefault="00881F88">
      <w:pPr>
        <w:spacing w:line="240" w:lineRule="auto"/>
        <w:ind w:firstLine="0"/>
        <w:rPr>
          <w:lang w:val="ru-RU"/>
        </w:rPr>
      </w:pPr>
    </w:p>
    <w:p w14:paraId="7DFA91B4" w14:textId="77777777" w:rsidR="00EA2056" w:rsidRDefault="00EA2056" w:rsidP="00EA2056">
      <w:pPr>
        <w:keepNext/>
        <w:spacing w:line="240" w:lineRule="auto"/>
        <w:ind w:firstLine="0"/>
      </w:pPr>
      <w:r w:rsidRPr="00EA2056">
        <w:rPr>
          <w:noProof/>
          <w:lang w:val="ru-RU"/>
        </w:rPr>
        <w:drawing>
          <wp:inline distT="0" distB="0" distL="0" distR="0" wp14:anchorId="2B24538F" wp14:editId="2BA66D97">
            <wp:extent cx="5858693" cy="9621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4F59" w14:textId="210E9EAD" w:rsidR="00EA2056" w:rsidRDefault="00EA2056" w:rsidP="00EA2056">
      <w:pPr>
        <w:pStyle w:val="a8"/>
        <w:rPr>
          <w:lang w:val="ru-RU"/>
        </w:rPr>
      </w:pPr>
      <w:r w:rsidRPr="00EA2056">
        <w:rPr>
          <w:lang w:val="ru-RU"/>
        </w:rPr>
        <w:t xml:space="preserve">Рисунок </w:t>
      </w:r>
      <w:r>
        <w:fldChar w:fldCharType="begin"/>
      </w:r>
      <w:r w:rsidRPr="00EA2056">
        <w:rPr>
          <w:lang w:val="ru-RU"/>
        </w:rPr>
        <w:instrText xml:space="preserve"> </w:instrText>
      </w:r>
      <w:r>
        <w:instrText>SEQ</w:instrText>
      </w:r>
      <w:r w:rsidRPr="00EA2056">
        <w:rPr>
          <w:lang w:val="ru-RU"/>
        </w:rPr>
        <w:instrText xml:space="preserve"> Рисунок \* </w:instrText>
      </w:r>
      <w:r>
        <w:instrText>ARABIC</w:instrText>
      </w:r>
      <w:r w:rsidRPr="00EA2056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сообщения распознавателя.</w:t>
      </w:r>
    </w:p>
    <w:p w14:paraId="61226C35" w14:textId="77777777" w:rsidR="00881F88" w:rsidRDefault="00881F88">
      <w:pPr>
        <w:spacing w:line="240" w:lineRule="auto"/>
        <w:ind w:firstLine="0"/>
        <w:rPr>
          <w:lang w:val="ru-RU"/>
        </w:rPr>
      </w:pPr>
    </w:p>
    <w:p w14:paraId="24F67136" w14:textId="5CE80440" w:rsidR="00EA2056" w:rsidRDefault="00EA2056" w:rsidP="00EA2056">
      <w:pPr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>документа для теста распознавания последовательность символов «--» внутри комментария:</w:t>
      </w:r>
    </w:p>
    <w:p w14:paraId="4D45EA11" w14:textId="4BF80622" w:rsidR="00881F88" w:rsidRDefault="00881F88">
      <w:pPr>
        <w:spacing w:line="240" w:lineRule="auto"/>
        <w:ind w:firstLine="0"/>
        <w:rPr>
          <w:lang w:val="ru-RU"/>
        </w:rPr>
      </w:pPr>
    </w:p>
    <w:p w14:paraId="68FCBF3B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encoding=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43412462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&lt;note&gt;  </w:t>
      </w:r>
    </w:p>
    <w:p w14:paraId="351D974C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Tove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&lt;/to&gt;  </w:t>
      </w:r>
    </w:p>
    <w:p w14:paraId="4B421454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&lt;!-- 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--&gt;  </w:t>
      </w:r>
    </w:p>
    <w:p w14:paraId="4112AC90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&lt;body&gt;Don't forget me </w:t>
      </w:r>
      <w:r w:rsidRPr="00EA205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weekend!&lt;/body&gt;  </w:t>
      </w:r>
    </w:p>
    <w:p w14:paraId="0472E62F" w14:textId="77777777" w:rsidR="00EA2056" w:rsidRPr="00EA2056" w:rsidRDefault="00EA2056" w:rsidP="00EA20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&lt;/note&gt;  </w:t>
      </w:r>
    </w:p>
    <w:p w14:paraId="05101C00" w14:textId="56B2AB9D" w:rsidR="00EA2056" w:rsidRDefault="00EA2056">
      <w:pPr>
        <w:spacing w:line="240" w:lineRule="auto"/>
        <w:ind w:firstLine="0"/>
      </w:pPr>
    </w:p>
    <w:p w14:paraId="14658C33" w14:textId="77777777" w:rsidR="00EA2056" w:rsidRDefault="00EA2056" w:rsidP="00EA2056">
      <w:pPr>
        <w:keepNext/>
        <w:spacing w:line="240" w:lineRule="auto"/>
        <w:ind w:firstLine="0"/>
      </w:pPr>
      <w:r w:rsidRPr="00EA2056">
        <w:rPr>
          <w:noProof/>
        </w:rPr>
        <w:lastRenderedPageBreak/>
        <w:drawing>
          <wp:inline distT="0" distB="0" distL="0" distR="0" wp14:anchorId="78A0DDF3" wp14:editId="4E6FB727">
            <wp:extent cx="5849166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92FC" w14:textId="3C732313" w:rsidR="00EA2056" w:rsidRPr="002154EF" w:rsidRDefault="00EA2056" w:rsidP="00EA2056">
      <w:pPr>
        <w:pStyle w:val="a8"/>
        <w:rPr>
          <w:lang w:val="ru-RU"/>
        </w:rPr>
      </w:pPr>
      <w:r w:rsidRPr="002154EF">
        <w:rPr>
          <w:lang w:val="ru-RU"/>
        </w:rPr>
        <w:t xml:space="preserve">Рисунок </w:t>
      </w:r>
      <w:r>
        <w:fldChar w:fldCharType="begin"/>
      </w:r>
      <w:r w:rsidRPr="002154EF">
        <w:rPr>
          <w:lang w:val="ru-RU"/>
        </w:rPr>
        <w:instrText xml:space="preserve"> </w:instrText>
      </w:r>
      <w:r>
        <w:instrText>SEQ</w:instrText>
      </w:r>
      <w:r w:rsidRPr="002154EF">
        <w:rPr>
          <w:lang w:val="ru-RU"/>
        </w:rPr>
        <w:instrText xml:space="preserve"> Рисунок \* </w:instrText>
      </w:r>
      <w:r>
        <w:instrText>ARABIC</w:instrText>
      </w:r>
      <w:r w:rsidRPr="002154EF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3</w:t>
      </w:r>
      <w:r>
        <w:fldChar w:fldCharType="end"/>
      </w:r>
      <w:r w:rsidRPr="002154EF">
        <w:rPr>
          <w:lang w:val="ru-RU"/>
        </w:rPr>
        <w:t xml:space="preserve"> </w:t>
      </w:r>
      <w:r>
        <w:rPr>
          <w:lang w:val="ru-RU"/>
        </w:rPr>
        <w:t>- сообщения распознавателя.</w:t>
      </w:r>
    </w:p>
    <w:p w14:paraId="18731E76" w14:textId="788706EA" w:rsidR="00881F88" w:rsidRDefault="00881F88">
      <w:pPr>
        <w:spacing w:line="240" w:lineRule="auto"/>
        <w:ind w:firstLine="0"/>
        <w:rPr>
          <w:lang w:val="ru-RU"/>
        </w:rPr>
      </w:pPr>
    </w:p>
    <w:p w14:paraId="60FC4292" w14:textId="342FFFF3" w:rsidR="00EA2056" w:rsidRDefault="00EA2056" w:rsidP="00EA2056">
      <w:pPr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>документа для теста распознавания более одного корневого элемента:</w:t>
      </w:r>
    </w:p>
    <w:p w14:paraId="6F213FCF" w14:textId="6999CB54" w:rsidR="00EA2056" w:rsidRDefault="00EA2056">
      <w:pPr>
        <w:spacing w:line="240" w:lineRule="auto"/>
        <w:ind w:firstLine="0"/>
        <w:rPr>
          <w:lang w:val="ru-RU"/>
        </w:rPr>
      </w:pPr>
    </w:p>
    <w:p w14:paraId="443A558E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encoding=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0CF10B58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&lt;root_1&gt;  </w:t>
      </w:r>
    </w:p>
    <w:p w14:paraId="164CF1E2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Tove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&lt;/to&gt;  </w:t>
      </w:r>
    </w:p>
    <w:p w14:paraId="20E82672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&lt;!-- 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--&gt;  </w:t>
      </w:r>
    </w:p>
    <w:p w14:paraId="0517B7DD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&lt;body&gt;Don't forget me </w:t>
      </w:r>
      <w:r w:rsidRPr="00EA205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weekend!&lt;/body&gt;  </w:t>
      </w:r>
    </w:p>
    <w:p w14:paraId="79F54198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&lt;/root_1&gt;  </w:t>
      </w:r>
    </w:p>
    <w:p w14:paraId="50E259C8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&lt;root_2&gt;  </w:t>
      </w:r>
    </w:p>
    <w:p w14:paraId="169B2759" w14:textId="77777777" w:rsidR="00EA2056" w:rsidRPr="00EA2056" w:rsidRDefault="00EA2056" w:rsidP="00EA205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&lt;/root_2&gt;  </w:t>
      </w:r>
    </w:p>
    <w:p w14:paraId="4C1A3B58" w14:textId="2563730A" w:rsidR="00EA2056" w:rsidRDefault="00EA2056">
      <w:pPr>
        <w:spacing w:line="240" w:lineRule="auto"/>
        <w:ind w:firstLine="0"/>
        <w:rPr>
          <w:lang w:val="ru-RU"/>
        </w:rPr>
      </w:pPr>
    </w:p>
    <w:p w14:paraId="4F314EA4" w14:textId="77777777" w:rsidR="00EA2056" w:rsidRDefault="00EA2056" w:rsidP="00EA2056">
      <w:pPr>
        <w:keepNext/>
        <w:spacing w:line="240" w:lineRule="auto"/>
        <w:ind w:firstLine="0"/>
      </w:pPr>
      <w:r w:rsidRPr="00EA2056">
        <w:rPr>
          <w:noProof/>
          <w:lang w:val="ru-RU"/>
        </w:rPr>
        <w:drawing>
          <wp:inline distT="0" distB="0" distL="0" distR="0" wp14:anchorId="3FF2F932" wp14:editId="0207E699">
            <wp:extent cx="5939790" cy="10229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8D4" w14:textId="3409B911" w:rsidR="00EA2056" w:rsidRDefault="00EA2056" w:rsidP="00EA2056">
      <w:pPr>
        <w:pStyle w:val="a8"/>
        <w:rPr>
          <w:lang w:val="ru-RU"/>
        </w:rPr>
      </w:pPr>
      <w:r w:rsidRPr="00EA2056">
        <w:rPr>
          <w:lang w:val="ru-RU"/>
        </w:rPr>
        <w:t xml:space="preserve">Рисунок </w:t>
      </w:r>
      <w:r>
        <w:fldChar w:fldCharType="begin"/>
      </w:r>
      <w:r w:rsidRPr="00EA2056">
        <w:rPr>
          <w:lang w:val="ru-RU"/>
        </w:rPr>
        <w:instrText xml:space="preserve"> </w:instrText>
      </w:r>
      <w:r>
        <w:instrText>SEQ</w:instrText>
      </w:r>
      <w:r w:rsidRPr="00EA2056">
        <w:rPr>
          <w:lang w:val="ru-RU"/>
        </w:rPr>
        <w:instrText xml:space="preserve"> Рисунок \* </w:instrText>
      </w:r>
      <w:r>
        <w:instrText>ARABIC</w:instrText>
      </w:r>
      <w:r w:rsidRPr="00EA2056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3342B5">
        <w:rPr>
          <w:lang w:val="ru-RU"/>
        </w:rPr>
        <w:t>- сообщения распознавателя.</w:t>
      </w:r>
    </w:p>
    <w:p w14:paraId="10293009" w14:textId="17247149" w:rsidR="00EA2056" w:rsidRDefault="00EA2056">
      <w:pPr>
        <w:spacing w:line="240" w:lineRule="auto"/>
        <w:ind w:firstLine="0"/>
        <w:rPr>
          <w:lang w:val="ru-RU"/>
        </w:rPr>
      </w:pPr>
    </w:p>
    <w:p w14:paraId="6C1AB0D8" w14:textId="201EEEAB" w:rsidR="00EA2056" w:rsidRDefault="00EA2056" w:rsidP="00EA2056">
      <w:pPr>
        <w:spacing w:line="240" w:lineRule="auto"/>
        <w:ind w:firstLine="709"/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>документа для теста распознавания незакрытого открывающего тега элемента:</w:t>
      </w:r>
    </w:p>
    <w:p w14:paraId="1829F44F" w14:textId="1C8E482D" w:rsidR="00EA2056" w:rsidRDefault="00EA2056">
      <w:pPr>
        <w:spacing w:line="240" w:lineRule="auto"/>
        <w:ind w:firstLine="0"/>
        <w:rPr>
          <w:lang w:val="ru-RU"/>
        </w:rPr>
      </w:pPr>
    </w:p>
    <w:p w14:paraId="2DF3378B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encoding=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66A69062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&lt;root_1&gt;  </w:t>
      </w:r>
    </w:p>
    <w:p w14:paraId="1EFDE4FB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&lt;NOT_CLOSED_OPEN_TAG&gt;</w:t>
      </w:r>
      <w:proofErr w:type="spellStart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Tove</w:t>
      </w:r>
      <w:proofErr w:type="spellEnd"/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4641CF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&lt;!-- </w:t>
      </w:r>
      <w:r w:rsidRPr="00EA20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"comment"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--&gt;  </w:t>
      </w:r>
    </w:p>
    <w:p w14:paraId="5B5766C2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&lt;body&gt;Don't forget me </w:t>
      </w:r>
      <w:r w:rsidRPr="00EA205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weekend!&lt;/body&gt;  </w:t>
      </w:r>
    </w:p>
    <w:p w14:paraId="430E0209" w14:textId="77777777" w:rsidR="00EA2056" w:rsidRPr="00EA2056" w:rsidRDefault="00EA2056" w:rsidP="00EA205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A20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&lt;/root_1&gt;  </w:t>
      </w:r>
    </w:p>
    <w:p w14:paraId="1973B925" w14:textId="07928F45" w:rsidR="00EA2056" w:rsidRDefault="00EA2056">
      <w:pPr>
        <w:spacing w:line="240" w:lineRule="auto"/>
        <w:ind w:firstLine="0"/>
        <w:rPr>
          <w:lang w:val="ru-RU"/>
        </w:rPr>
      </w:pPr>
    </w:p>
    <w:p w14:paraId="59FE3C28" w14:textId="77777777" w:rsidR="00EA2056" w:rsidRDefault="00EA2056" w:rsidP="00EA2056">
      <w:pPr>
        <w:keepNext/>
        <w:spacing w:line="240" w:lineRule="auto"/>
        <w:ind w:firstLine="0"/>
      </w:pPr>
      <w:r w:rsidRPr="00EA2056">
        <w:rPr>
          <w:noProof/>
          <w:lang w:val="ru-RU"/>
        </w:rPr>
        <w:drawing>
          <wp:inline distT="0" distB="0" distL="0" distR="0" wp14:anchorId="682BD755" wp14:editId="74F0C605">
            <wp:extent cx="5268060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00D7" w14:textId="5B5E6CF6" w:rsidR="00EA2056" w:rsidRDefault="00EA2056" w:rsidP="00EA2056">
      <w:pPr>
        <w:pStyle w:val="a8"/>
        <w:rPr>
          <w:lang w:val="ru-RU"/>
        </w:rPr>
      </w:pPr>
      <w:r w:rsidRPr="00EA2056">
        <w:rPr>
          <w:lang w:val="ru-RU"/>
        </w:rPr>
        <w:t xml:space="preserve">Рисунок </w:t>
      </w:r>
      <w:r>
        <w:fldChar w:fldCharType="begin"/>
      </w:r>
      <w:r w:rsidRPr="00EA2056">
        <w:rPr>
          <w:lang w:val="ru-RU"/>
        </w:rPr>
        <w:instrText xml:space="preserve"> </w:instrText>
      </w:r>
      <w:r>
        <w:instrText>SEQ</w:instrText>
      </w:r>
      <w:r w:rsidRPr="00EA2056">
        <w:rPr>
          <w:lang w:val="ru-RU"/>
        </w:rPr>
        <w:instrText xml:space="preserve"> Рисунок \* </w:instrText>
      </w:r>
      <w:r>
        <w:instrText>ARABIC</w:instrText>
      </w:r>
      <w:r w:rsidRPr="00EA2056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5</w:t>
      </w:r>
      <w:r>
        <w:fldChar w:fldCharType="end"/>
      </w:r>
      <w:r w:rsidRPr="00EA2056">
        <w:rPr>
          <w:lang w:val="ru-RU"/>
        </w:rPr>
        <w:t xml:space="preserve"> - сообщения распознавателя.</w:t>
      </w:r>
    </w:p>
    <w:p w14:paraId="29187134" w14:textId="0F12A5DD" w:rsidR="00EA2056" w:rsidRDefault="00EA2056">
      <w:pPr>
        <w:spacing w:line="240" w:lineRule="auto"/>
        <w:ind w:firstLine="0"/>
        <w:rPr>
          <w:lang w:val="ru-RU"/>
        </w:rPr>
      </w:pPr>
    </w:p>
    <w:p w14:paraId="44921DD8" w14:textId="47F33512" w:rsidR="00EA2056" w:rsidRDefault="00EA2056" w:rsidP="00EA2056">
      <w:pPr>
        <w:spacing w:line="240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 xml:space="preserve">документа для теста распознавания незакрытого </w:t>
      </w:r>
      <w:r w:rsidR="00984DE2">
        <w:rPr>
          <w:lang w:val="ru-RU"/>
        </w:rPr>
        <w:t>закрывающего</w:t>
      </w:r>
      <w:r>
        <w:rPr>
          <w:lang w:val="ru-RU"/>
        </w:rPr>
        <w:t xml:space="preserve"> тега элемента:</w:t>
      </w:r>
    </w:p>
    <w:p w14:paraId="5971D797" w14:textId="7F68A08E" w:rsidR="00EA2056" w:rsidRDefault="00EA2056">
      <w:pPr>
        <w:spacing w:line="240" w:lineRule="auto"/>
        <w:ind w:firstLine="0"/>
        <w:rPr>
          <w:lang w:val="ru-RU"/>
        </w:rPr>
      </w:pPr>
    </w:p>
    <w:p w14:paraId="37D448C1" w14:textId="77777777" w:rsidR="00810804" w:rsidRDefault="00810804" w:rsidP="00810804">
      <w:pPr>
        <w:keepNext/>
        <w:spacing w:line="240" w:lineRule="auto"/>
        <w:ind w:firstLine="0"/>
      </w:pPr>
      <w:r w:rsidRPr="00810804">
        <w:rPr>
          <w:noProof/>
          <w:lang w:val="ru-RU"/>
        </w:rPr>
        <w:drawing>
          <wp:inline distT="0" distB="0" distL="0" distR="0" wp14:anchorId="421BF2E0" wp14:editId="4541458E">
            <wp:extent cx="5220429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6C95" w14:textId="07DFC68D" w:rsidR="00EA2056" w:rsidRDefault="00810804" w:rsidP="00810804">
      <w:pPr>
        <w:pStyle w:val="a8"/>
        <w:rPr>
          <w:lang w:val="ru-RU"/>
        </w:rPr>
      </w:pPr>
      <w:r w:rsidRPr="00810804">
        <w:rPr>
          <w:lang w:val="ru-RU"/>
        </w:rPr>
        <w:t xml:space="preserve">Рисунок </w:t>
      </w:r>
      <w:r>
        <w:fldChar w:fldCharType="begin"/>
      </w:r>
      <w:r w:rsidRPr="00810804">
        <w:rPr>
          <w:lang w:val="ru-RU"/>
        </w:rPr>
        <w:instrText xml:space="preserve"> </w:instrText>
      </w:r>
      <w:r>
        <w:instrText>SEQ</w:instrText>
      </w:r>
      <w:r w:rsidRPr="00810804">
        <w:rPr>
          <w:lang w:val="ru-RU"/>
        </w:rPr>
        <w:instrText xml:space="preserve"> Рисунок \* </w:instrText>
      </w:r>
      <w:r>
        <w:instrText>ARABIC</w:instrText>
      </w:r>
      <w:r w:rsidRPr="00810804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6</w:t>
      </w:r>
      <w:r>
        <w:fldChar w:fldCharType="end"/>
      </w:r>
      <w:r w:rsidRPr="00810804">
        <w:rPr>
          <w:lang w:val="ru-RU"/>
        </w:rPr>
        <w:t xml:space="preserve"> - сообщения распознавателя.</w:t>
      </w:r>
    </w:p>
    <w:p w14:paraId="201D856D" w14:textId="27946949" w:rsidR="00EA2056" w:rsidRDefault="00EA2056">
      <w:pPr>
        <w:spacing w:line="240" w:lineRule="auto"/>
        <w:ind w:firstLine="0"/>
        <w:rPr>
          <w:lang w:val="ru-RU"/>
        </w:rPr>
      </w:pPr>
    </w:p>
    <w:p w14:paraId="0397E253" w14:textId="6CCC7635" w:rsidR="00EA2056" w:rsidRPr="00810804" w:rsidRDefault="00810804" w:rsidP="00810804">
      <w:pPr>
        <w:spacing w:line="240" w:lineRule="auto"/>
        <w:ind w:firstLine="709"/>
        <w:rPr>
          <w:lang w:val="ru-RU"/>
        </w:rPr>
      </w:pPr>
      <w:r>
        <w:rPr>
          <w:lang w:val="ru-RU"/>
        </w:rPr>
        <w:t xml:space="preserve">Код </w:t>
      </w:r>
      <w:r>
        <w:t>XML</w:t>
      </w:r>
      <w:r w:rsidRPr="00881F88">
        <w:rPr>
          <w:lang w:val="ru-RU"/>
        </w:rPr>
        <w:t xml:space="preserve"> </w:t>
      </w:r>
      <w:r>
        <w:rPr>
          <w:lang w:val="ru-RU"/>
        </w:rPr>
        <w:t>документа для теста распознавания</w:t>
      </w:r>
      <w:r w:rsidRPr="00810804">
        <w:rPr>
          <w:lang w:val="ru-RU"/>
        </w:rPr>
        <w:t xml:space="preserve"> </w:t>
      </w:r>
      <w:r>
        <w:rPr>
          <w:lang w:val="ru-RU"/>
        </w:rPr>
        <w:t>некорректного гнездования элементов</w:t>
      </w:r>
      <w:r w:rsidRPr="00810804">
        <w:rPr>
          <w:lang w:val="ru-RU"/>
        </w:rPr>
        <w:t>;</w:t>
      </w:r>
    </w:p>
    <w:p w14:paraId="419E6F22" w14:textId="761A4530" w:rsidR="00EA2056" w:rsidRDefault="00EA2056">
      <w:pPr>
        <w:spacing w:line="240" w:lineRule="auto"/>
        <w:ind w:firstLine="0"/>
        <w:rPr>
          <w:lang w:val="ru-RU"/>
        </w:rPr>
      </w:pPr>
    </w:p>
    <w:p w14:paraId="6452C81B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&lt;root&gt;Text  </w:t>
      </w:r>
    </w:p>
    <w:p w14:paraId="56D3A673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&lt;improperly_nested_1&gt;Text  </w:t>
      </w:r>
    </w:p>
    <w:p w14:paraId="10A5602C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&lt;improperly_nested_2&gt;Text  </w:t>
      </w:r>
    </w:p>
    <w:p w14:paraId="33673C05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&lt;/improperly_nested_1&gt;Text  </w:t>
      </w:r>
    </w:p>
    <w:p w14:paraId="1A7662F6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&lt;/improperly_nested_2&gt;Text  </w:t>
      </w:r>
    </w:p>
    <w:p w14:paraId="4ABF345C" w14:textId="77777777" w:rsidR="00810804" w:rsidRPr="00810804" w:rsidRDefault="00810804" w:rsidP="008108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108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&lt;/root&gt;  </w:t>
      </w:r>
    </w:p>
    <w:p w14:paraId="68DD3A78" w14:textId="0A190D80" w:rsidR="00EA2056" w:rsidRDefault="00EA2056">
      <w:pPr>
        <w:spacing w:line="240" w:lineRule="auto"/>
        <w:ind w:firstLine="0"/>
        <w:rPr>
          <w:lang w:val="ru-RU"/>
        </w:rPr>
      </w:pPr>
    </w:p>
    <w:p w14:paraId="3E2E00C1" w14:textId="77777777" w:rsidR="00810804" w:rsidRDefault="00810804" w:rsidP="00810804">
      <w:pPr>
        <w:keepNext/>
        <w:spacing w:line="240" w:lineRule="auto"/>
        <w:ind w:firstLine="0"/>
      </w:pPr>
      <w:r w:rsidRPr="00810804">
        <w:rPr>
          <w:noProof/>
          <w:lang w:val="ru-RU"/>
        </w:rPr>
        <w:drawing>
          <wp:inline distT="0" distB="0" distL="0" distR="0" wp14:anchorId="0A38F086" wp14:editId="45700D36">
            <wp:extent cx="5048955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9D4C" w14:textId="73C46460" w:rsidR="00EA2056" w:rsidRDefault="00810804" w:rsidP="00810804">
      <w:pPr>
        <w:pStyle w:val="a8"/>
        <w:rPr>
          <w:lang w:val="ru-RU"/>
        </w:rPr>
      </w:pPr>
      <w:r w:rsidRPr="00810804">
        <w:rPr>
          <w:lang w:val="ru-RU"/>
        </w:rPr>
        <w:t xml:space="preserve">Рисунок </w:t>
      </w:r>
      <w:r>
        <w:fldChar w:fldCharType="begin"/>
      </w:r>
      <w:r w:rsidRPr="00810804">
        <w:rPr>
          <w:lang w:val="ru-RU"/>
        </w:rPr>
        <w:instrText xml:space="preserve"> </w:instrText>
      </w:r>
      <w:r>
        <w:instrText>SEQ</w:instrText>
      </w:r>
      <w:r w:rsidRPr="00810804">
        <w:rPr>
          <w:lang w:val="ru-RU"/>
        </w:rPr>
        <w:instrText xml:space="preserve"> Рисунок \* </w:instrText>
      </w:r>
      <w:r>
        <w:instrText>ARABIC</w:instrText>
      </w:r>
      <w:r w:rsidRPr="00810804">
        <w:rPr>
          <w:lang w:val="ru-RU"/>
        </w:rPr>
        <w:instrText xml:space="preserve"> </w:instrText>
      </w:r>
      <w:r>
        <w:fldChar w:fldCharType="separate"/>
      </w:r>
      <w:r w:rsidR="00055DC3" w:rsidRPr="002154EF">
        <w:rPr>
          <w:noProof/>
          <w:lang w:val="ru-RU"/>
        </w:rPr>
        <w:t>7</w:t>
      </w:r>
      <w:r>
        <w:fldChar w:fldCharType="end"/>
      </w:r>
      <w:r w:rsidRPr="00810804">
        <w:rPr>
          <w:lang w:val="ru-RU"/>
        </w:rPr>
        <w:t xml:space="preserve"> - сообщения распознавателя.</w:t>
      </w:r>
    </w:p>
    <w:p w14:paraId="7D649FD8" w14:textId="185528A4" w:rsidR="00EA2056" w:rsidRDefault="00EA2056">
      <w:pPr>
        <w:spacing w:line="240" w:lineRule="auto"/>
        <w:ind w:firstLine="0"/>
        <w:rPr>
          <w:lang w:val="ru-RU"/>
        </w:rPr>
      </w:pPr>
    </w:p>
    <w:p w14:paraId="1604E922" w14:textId="370C8525" w:rsidR="00EA2056" w:rsidRDefault="0081080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  <w:t xml:space="preserve">Здесь, можно считать элементы </w:t>
      </w:r>
      <w:r w:rsidRPr="00810804">
        <w:rPr>
          <w:lang w:val="ru-RU"/>
        </w:rPr>
        <w:t>improperly_nested_1</w:t>
      </w:r>
      <w:r>
        <w:rPr>
          <w:lang w:val="ru-RU"/>
        </w:rPr>
        <w:t xml:space="preserve"> и </w:t>
      </w:r>
      <w:r w:rsidRPr="00810804">
        <w:rPr>
          <w:lang w:val="ru-RU"/>
        </w:rPr>
        <w:t>improperly_nested_</w:t>
      </w:r>
      <w:r>
        <w:rPr>
          <w:lang w:val="ru-RU"/>
        </w:rPr>
        <w:t xml:space="preserve">2 некорректно расположенными только по отдельности. Если мы уберем элемент </w:t>
      </w:r>
      <w:r w:rsidRPr="00810804">
        <w:rPr>
          <w:lang w:val="ru-RU"/>
        </w:rPr>
        <w:t>improperly_nested_</w:t>
      </w:r>
      <w:r>
        <w:rPr>
          <w:lang w:val="ru-RU"/>
        </w:rPr>
        <w:t xml:space="preserve">2, то элемент </w:t>
      </w:r>
      <w:r w:rsidRPr="00810804">
        <w:rPr>
          <w:lang w:val="ru-RU"/>
        </w:rPr>
        <w:t>improperly_nested_1</w:t>
      </w:r>
      <w:r>
        <w:rPr>
          <w:lang w:val="ru-RU"/>
        </w:rPr>
        <w:t xml:space="preserve"> окажется корректно расположенным, аналогично для </w:t>
      </w:r>
      <w:r w:rsidRPr="00810804">
        <w:rPr>
          <w:lang w:val="ru-RU"/>
        </w:rPr>
        <w:t>improperly_nested_</w:t>
      </w:r>
      <w:r>
        <w:rPr>
          <w:lang w:val="ru-RU"/>
        </w:rPr>
        <w:t>2.  Следовательно ошибка должна быть связана с одним из элементов и только одним, без разницы каким.</w:t>
      </w:r>
    </w:p>
    <w:p w14:paraId="765CB06F" w14:textId="5CE983EA" w:rsidR="00810804" w:rsidRDefault="00810804">
      <w:pPr>
        <w:spacing w:line="240" w:lineRule="auto"/>
        <w:ind w:firstLine="0"/>
        <w:rPr>
          <w:lang w:val="ru-RU"/>
        </w:rPr>
      </w:pPr>
    </w:p>
    <w:p w14:paraId="05768FF0" w14:textId="1896B287" w:rsidR="00810804" w:rsidRDefault="0081080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  <w:t xml:space="preserve">Проведем тест, в котором будет несколько ошибок (некорректное гнездования элементов, незакрытый открывающий тег элемента, незакрытый закрывающий тег элемента, неверное расположение комментария, более одного корневого элемента, незакрытый комментарий, некорректные значения атрибутов </w:t>
      </w:r>
      <w:r>
        <w:t>XML</w:t>
      </w:r>
      <w:r w:rsidRPr="00810804">
        <w:rPr>
          <w:lang w:val="ru-RU"/>
        </w:rPr>
        <w:t xml:space="preserve"> </w:t>
      </w:r>
      <w:r>
        <w:rPr>
          <w:lang w:val="ru-RU"/>
        </w:rPr>
        <w:t>пролога</w:t>
      </w:r>
      <w:r w:rsidRPr="00810804">
        <w:rPr>
          <w:lang w:val="ru-RU"/>
        </w:rPr>
        <w:t xml:space="preserve">, </w:t>
      </w:r>
      <w:r>
        <w:rPr>
          <w:lang w:val="ru-RU"/>
        </w:rPr>
        <w:t>незакрытые двойные кавычки).</w:t>
      </w:r>
    </w:p>
    <w:p w14:paraId="37E80EC9" w14:textId="3A1E746C" w:rsidR="00810804" w:rsidRDefault="00810804">
      <w:pPr>
        <w:spacing w:line="240" w:lineRule="auto"/>
        <w:ind w:firstLine="0"/>
        <w:rPr>
          <w:lang w:val="ru-RU"/>
        </w:rPr>
      </w:pPr>
      <w:r>
        <w:rPr>
          <w:lang w:val="ru-RU"/>
        </w:rPr>
        <w:tab/>
        <w:t xml:space="preserve">Код </w:t>
      </w:r>
      <w:r>
        <w:t>XML</w:t>
      </w:r>
      <w:r w:rsidRPr="00810804">
        <w:rPr>
          <w:lang w:val="ru-RU"/>
        </w:rPr>
        <w:t xml:space="preserve"> </w:t>
      </w:r>
      <w:r>
        <w:rPr>
          <w:lang w:val="ru-RU"/>
        </w:rPr>
        <w:t>документа для теста:</w:t>
      </w:r>
    </w:p>
    <w:p w14:paraId="05A0C96E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&lt;?xml version=</w:t>
      </w:r>
      <w:r w:rsidRPr="00055D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"trash"</w:t>
      </w: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?&gt;  </w:t>
      </w:r>
    </w:p>
    <w:p w14:paraId="045C2BF9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&lt;root_1&gt;Text  </w:t>
      </w:r>
    </w:p>
    <w:p w14:paraId="5F0FACF9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&lt;/not_closed_close_tag_1&gt;Text  </w:t>
      </w:r>
    </w:p>
    <w:p w14:paraId="776BAB2A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&lt;element_1&gt;Text  </w:t>
      </w:r>
    </w:p>
    <w:p w14:paraId="78925ADF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&lt;improperly_nested_1&gt;Text  </w:t>
      </w:r>
    </w:p>
    <w:p w14:paraId="21B51D84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&lt;improperly_nested_2&gt;Text  </w:t>
      </w:r>
    </w:p>
    <w:p w14:paraId="3C3A1836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&lt;/improperly_nested_1&gt;Text  </w:t>
      </w:r>
    </w:p>
    <w:p w14:paraId="1BBF9F7E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&lt;/not_closed_close_tag_2&gt;  </w:t>
      </w:r>
    </w:p>
    <w:p w14:paraId="21567061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&lt;/improperly_nested_2&gt;Text  </w:t>
      </w:r>
    </w:p>
    <w:p w14:paraId="0C21F748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&lt;/element_1&gt;Text  </w:t>
      </w:r>
    </w:p>
    <w:p w14:paraId="0E1847EC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&lt;element_2&gt;Text  </w:t>
      </w:r>
    </w:p>
    <w:p w14:paraId="548BD624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&lt;improperly_nested_3 attribute=</w:t>
      </w:r>
      <w:r w:rsidRPr="00055D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"value"</w:t>
      </w: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&gt;Text  </w:t>
      </w:r>
    </w:p>
    <w:p w14:paraId="13A2FFC4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&lt;improperly_nested_4&gt;Text  </w:t>
      </w:r>
    </w:p>
    <w:p w14:paraId="6F3AD020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&lt;not_closed_open_tag_1&gt;Text  </w:t>
      </w:r>
    </w:p>
    <w:p w14:paraId="3E4F583B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&lt;/improperly_nested_3&gt;Text  </w:t>
      </w:r>
    </w:p>
    <w:p w14:paraId="04F8ABF9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&lt;/improperly_nested_4&gt;Text  </w:t>
      </w:r>
    </w:p>
    <w:p w14:paraId="52EA2F72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&lt;/element_2&gt;Text  </w:t>
      </w:r>
    </w:p>
    <w:p w14:paraId="7D2B06E5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&lt;not_closed_open_tag_2&gt;Text  </w:t>
      </w:r>
    </w:p>
    <w:p w14:paraId="76B48144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&lt;/root_1&gt;  </w:t>
      </w:r>
    </w:p>
    <w:p w14:paraId="05CFF422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&lt;root_2&gt;Text  </w:t>
      </w:r>
    </w:p>
    <w:p w14:paraId="15D57B85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&lt;element_3&gt;Text  </w:t>
      </w:r>
    </w:p>
    <w:p w14:paraId="39F05583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&lt;/element_3&gt;Text  </w:t>
      </w:r>
    </w:p>
    <w:p w14:paraId="540D6545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&lt;/root_2&gt;  </w:t>
      </w:r>
    </w:p>
    <w:p w14:paraId="20F2EA60" w14:textId="77777777" w:rsidR="00055DC3" w:rsidRPr="00055DC3" w:rsidRDefault="00055DC3" w:rsidP="00055DC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55D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-- --&gt;  </w:t>
      </w:r>
    </w:p>
    <w:p w14:paraId="3D6527E7" w14:textId="42504C0B" w:rsidR="00810804" w:rsidRDefault="00810804">
      <w:pPr>
        <w:spacing w:line="240" w:lineRule="auto"/>
        <w:ind w:firstLine="0"/>
        <w:rPr>
          <w:lang w:val="ru-RU"/>
        </w:rPr>
      </w:pPr>
    </w:p>
    <w:p w14:paraId="66E403CF" w14:textId="77777777" w:rsidR="00055DC3" w:rsidRDefault="00055DC3" w:rsidP="00055DC3">
      <w:pPr>
        <w:keepNext/>
        <w:spacing w:line="240" w:lineRule="auto"/>
        <w:ind w:firstLine="0"/>
      </w:pPr>
      <w:r w:rsidRPr="00055DC3">
        <w:rPr>
          <w:noProof/>
          <w:lang w:val="ru-RU"/>
        </w:rPr>
        <w:drawing>
          <wp:inline distT="0" distB="0" distL="0" distR="0" wp14:anchorId="54F443BF" wp14:editId="6F8193E7">
            <wp:extent cx="5939790" cy="18884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D65D" w14:textId="52B30C5C" w:rsidR="00EA2056" w:rsidRDefault="00055DC3" w:rsidP="00055DC3">
      <w:pPr>
        <w:pStyle w:val="a8"/>
        <w:rPr>
          <w:lang w:val="ru-RU"/>
        </w:rPr>
      </w:pPr>
      <w:r w:rsidRPr="002154EF">
        <w:rPr>
          <w:lang w:val="ru-RU"/>
        </w:rPr>
        <w:t xml:space="preserve">Рисунок </w:t>
      </w:r>
      <w:r>
        <w:fldChar w:fldCharType="begin"/>
      </w:r>
      <w:r w:rsidRPr="002154EF">
        <w:rPr>
          <w:lang w:val="ru-RU"/>
        </w:rPr>
        <w:instrText xml:space="preserve"> </w:instrText>
      </w:r>
      <w:r>
        <w:instrText>SEQ</w:instrText>
      </w:r>
      <w:r w:rsidRPr="002154EF">
        <w:rPr>
          <w:lang w:val="ru-RU"/>
        </w:rPr>
        <w:instrText xml:space="preserve"> Рисунок \* </w:instrText>
      </w:r>
      <w:r>
        <w:instrText>ARABIC</w:instrText>
      </w:r>
      <w:r w:rsidRPr="002154EF">
        <w:rPr>
          <w:lang w:val="ru-RU"/>
        </w:rPr>
        <w:instrText xml:space="preserve"> </w:instrText>
      </w:r>
      <w:r>
        <w:fldChar w:fldCharType="separate"/>
      </w:r>
      <w:r w:rsidRPr="002154EF">
        <w:rPr>
          <w:noProof/>
          <w:lang w:val="ru-RU"/>
        </w:rPr>
        <w:t>8</w:t>
      </w:r>
      <w:r>
        <w:fldChar w:fldCharType="end"/>
      </w:r>
      <w:r w:rsidRPr="002154EF">
        <w:rPr>
          <w:lang w:val="ru-RU"/>
        </w:rPr>
        <w:t xml:space="preserve"> - сообщения распознавателя.</w:t>
      </w:r>
    </w:p>
    <w:p w14:paraId="33B0AE86" w14:textId="0E316818" w:rsidR="00BE54CE" w:rsidRPr="00881F88" w:rsidRDefault="00BE54CE">
      <w:pPr>
        <w:spacing w:line="240" w:lineRule="auto"/>
        <w:ind w:firstLine="0"/>
        <w:rPr>
          <w:rFonts w:eastAsia="Times New Roman" w:cs="Times New Roman"/>
          <w:b/>
          <w:bCs/>
          <w:kern w:val="32"/>
          <w:szCs w:val="32"/>
          <w:lang w:val="ru-RU"/>
        </w:rPr>
      </w:pPr>
      <w:r w:rsidRPr="00881F88">
        <w:rPr>
          <w:lang w:val="ru-RU"/>
        </w:rPr>
        <w:br w:type="page"/>
      </w:r>
    </w:p>
    <w:p w14:paraId="2FAB6A3C" w14:textId="77777777" w:rsidR="00BE54CE" w:rsidRPr="00881F88" w:rsidRDefault="00BE54CE" w:rsidP="00544D32">
      <w:pPr>
        <w:pStyle w:val="Myheaderunnumbered"/>
        <w:ind w:firstLine="709"/>
      </w:pPr>
    </w:p>
    <w:p w14:paraId="345B99EA" w14:textId="630DC522" w:rsidR="003C2DAE" w:rsidRPr="001D75D0" w:rsidRDefault="001D75D0" w:rsidP="00544D32">
      <w:pPr>
        <w:pStyle w:val="Myheaderunnumbered"/>
        <w:ind w:firstLine="709"/>
      </w:pPr>
      <w:bookmarkStart w:id="5" w:name="_Toc50339563"/>
      <w:r>
        <w:t>Заключение</w:t>
      </w:r>
      <w:bookmarkEnd w:id="5"/>
    </w:p>
    <w:p w14:paraId="60343CFF" w14:textId="0D8BCE4A" w:rsidR="00BE54CE" w:rsidRDefault="00F77956" w:rsidP="00BE54CE">
      <w:pPr>
        <w:ind w:firstLine="0"/>
        <w:rPr>
          <w:lang w:val="ru-RU"/>
        </w:rPr>
      </w:pPr>
      <w:r>
        <w:rPr>
          <w:lang w:val="ru-RU"/>
        </w:rPr>
        <w:tab/>
      </w:r>
      <w:r w:rsidR="002154EF">
        <w:rPr>
          <w:lang w:val="ru-RU"/>
        </w:rPr>
        <w:t>В ходе выполнения курсовой работы был написан распознаватель</w:t>
      </w:r>
      <w:r w:rsidR="002154EF" w:rsidRPr="002154EF">
        <w:rPr>
          <w:lang w:val="ru-RU"/>
        </w:rPr>
        <w:t xml:space="preserve"> </w:t>
      </w:r>
      <w:r w:rsidR="002154EF">
        <w:rPr>
          <w:lang w:val="ru-RU"/>
        </w:rPr>
        <w:t xml:space="preserve">расширяемого языка разметки </w:t>
      </w:r>
      <w:r w:rsidR="002154EF">
        <w:t>XML</w:t>
      </w:r>
      <w:r w:rsidR="002154EF" w:rsidRPr="002154EF">
        <w:rPr>
          <w:lang w:val="ru-RU"/>
        </w:rPr>
        <w:t xml:space="preserve">. </w:t>
      </w:r>
      <w:r w:rsidR="002154EF">
        <w:rPr>
          <w:lang w:val="ru-RU"/>
        </w:rPr>
        <w:t xml:space="preserve">Были выполненные поставленные во введении задачи. К сожалению, ввиду недостатка опыта, не удалось создать грамматику без конфликтов. Добавление обработки ошибок привело к возникновению 4-х </w:t>
      </w:r>
      <w:r w:rsidR="002154EF">
        <w:t>shift</w:t>
      </w:r>
      <w:r w:rsidR="002154EF" w:rsidRPr="002154EF">
        <w:rPr>
          <w:lang w:val="ru-RU"/>
        </w:rPr>
        <w:t>/</w:t>
      </w:r>
      <w:r w:rsidR="002154EF">
        <w:t>reduce</w:t>
      </w:r>
      <w:r w:rsidR="002154EF" w:rsidRPr="002154EF">
        <w:rPr>
          <w:lang w:val="ru-RU"/>
        </w:rPr>
        <w:t xml:space="preserve"> </w:t>
      </w:r>
      <w:r w:rsidR="002154EF">
        <w:rPr>
          <w:lang w:val="ru-RU"/>
        </w:rPr>
        <w:t>ошибок.</w:t>
      </w:r>
    </w:p>
    <w:p w14:paraId="477598DE" w14:textId="15CC4AA3" w:rsidR="002154EF" w:rsidRPr="002154EF" w:rsidRDefault="002154EF" w:rsidP="00BE54CE">
      <w:pPr>
        <w:ind w:firstLine="0"/>
        <w:rPr>
          <w:lang w:val="ru-RU"/>
        </w:rPr>
      </w:pPr>
      <w:r>
        <w:rPr>
          <w:lang w:val="ru-RU"/>
        </w:rPr>
        <w:tab/>
        <w:t xml:space="preserve">Я не могу однозначно утверждать, что с помощью утилит </w:t>
      </w:r>
      <w:r>
        <w:t>YACC</w:t>
      </w:r>
      <w:r w:rsidRPr="002154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Flex</w:t>
      </w:r>
      <w:r w:rsidRPr="002154EF">
        <w:rPr>
          <w:lang w:val="ru-RU"/>
        </w:rPr>
        <w:t xml:space="preserve"> </w:t>
      </w:r>
      <w:r>
        <w:rPr>
          <w:lang w:val="ru-RU"/>
        </w:rPr>
        <w:t xml:space="preserve">возможно разрабатывать распознаватели современных формальных языков, но, по моим ощущения, с помощью данных утилит возможно создавать </w:t>
      </w:r>
      <w:r w:rsidR="00491B4D">
        <w:rPr>
          <w:lang w:val="ru-RU"/>
        </w:rPr>
        <w:t xml:space="preserve">грамматики для простых современных языков. </w:t>
      </w:r>
      <w:bookmarkStart w:id="6" w:name="_GoBack"/>
      <w:bookmarkEnd w:id="6"/>
    </w:p>
    <w:p w14:paraId="0061133A" w14:textId="7B96EECF" w:rsidR="003C2DAE" w:rsidRPr="001D75D0" w:rsidRDefault="003C2DAE" w:rsidP="00850D39">
      <w:pPr>
        <w:rPr>
          <w:lang w:val="ru-RU"/>
        </w:rPr>
      </w:pPr>
      <w:r w:rsidRPr="001D75D0">
        <w:rPr>
          <w:lang w:val="ru-RU"/>
        </w:rPr>
        <w:br w:type="page"/>
      </w:r>
    </w:p>
    <w:p w14:paraId="39B2F078" w14:textId="124BE644" w:rsidR="008353B8" w:rsidRDefault="001D75D0" w:rsidP="00544D32">
      <w:pPr>
        <w:pStyle w:val="Myheaderunnumbered"/>
        <w:ind w:firstLine="709"/>
      </w:pPr>
      <w:bookmarkStart w:id="7" w:name="_Toc50339564"/>
      <w:r>
        <w:lastRenderedPageBreak/>
        <w:t>Список использованн</w:t>
      </w:r>
      <w:r w:rsidR="00B71A42">
        <w:t>ых</w:t>
      </w:r>
      <w:r>
        <w:t xml:space="preserve"> </w:t>
      </w:r>
      <w:r w:rsidR="00B71A42">
        <w:t>источников</w:t>
      </w:r>
      <w:bookmarkEnd w:id="7"/>
    </w:p>
    <w:p w14:paraId="003A9F03" w14:textId="62BDD236" w:rsidR="00CE410E" w:rsidRDefault="00EE1580" w:rsidP="00F2099B">
      <w:pPr>
        <w:pStyle w:val="ListParagraph"/>
        <w:numPr>
          <w:ilvl w:val="0"/>
          <w:numId w:val="13"/>
        </w:numPr>
        <w:ind w:firstLine="709"/>
        <w:rPr>
          <w:lang w:val="ru-RU"/>
        </w:rPr>
      </w:pPr>
      <w:r>
        <w:t>XML</w:t>
      </w:r>
      <w:r w:rsidRPr="00EE1580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EE1580">
        <w:rPr>
          <w:lang w:val="ru-RU"/>
        </w:rPr>
        <w:t xml:space="preserve">], </w:t>
      </w:r>
      <w:r>
        <w:rPr>
          <w:lang w:val="ru-RU"/>
        </w:rPr>
        <w:t xml:space="preserve">режим доступа: </w:t>
      </w:r>
      <w:hyperlink r:id="rId16" w:history="1">
        <w:r w:rsidRPr="00F36B77">
          <w:rPr>
            <w:rStyle w:val="Hyperlink"/>
          </w:rPr>
          <w:t>https</w:t>
        </w:r>
        <w:r w:rsidRPr="00F36B77">
          <w:rPr>
            <w:rStyle w:val="Hyperlink"/>
            <w:lang w:val="ru-RU"/>
          </w:rPr>
          <w:t>://</w:t>
        </w:r>
        <w:proofErr w:type="spellStart"/>
        <w:r w:rsidRPr="00F36B77">
          <w:rPr>
            <w:rStyle w:val="Hyperlink"/>
          </w:rPr>
          <w:t>ru</w:t>
        </w:r>
        <w:proofErr w:type="spellEnd"/>
        <w:r w:rsidRPr="00F36B77">
          <w:rPr>
            <w:rStyle w:val="Hyperlink"/>
            <w:lang w:val="ru-RU"/>
          </w:rPr>
          <w:t>.</w:t>
        </w:r>
        <w:proofErr w:type="spellStart"/>
        <w:r w:rsidRPr="00F36B77">
          <w:rPr>
            <w:rStyle w:val="Hyperlink"/>
          </w:rPr>
          <w:t>wikipedia</w:t>
        </w:r>
        <w:proofErr w:type="spellEnd"/>
        <w:r w:rsidRPr="00F36B77">
          <w:rPr>
            <w:rStyle w:val="Hyperlink"/>
            <w:lang w:val="ru-RU"/>
          </w:rPr>
          <w:t>.</w:t>
        </w:r>
        <w:r w:rsidRPr="00F36B77">
          <w:rPr>
            <w:rStyle w:val="Hyperlink"/>
          </w:rPr>
          <w:t>org</w:t>
        </w:r>
        <w:r w:rsidRPr="00F36B77">
          <w:rPr>
            <w:rStyle w:val="Hyperlink"/>
            <w:lang w:val="ru-RU"/>
          </w:rPr>
          <w:t>/</w:t>
        </w:r>
        <w:r w:rsidRPr="00F36B77">
          <w:rPr>
            <w:rStyle w:val="Hyperlink"/>
          </w:rPr>
          <w:t>wiki</w:t>
        </w:r>
        <w:r w:rsidRPr="00F36B77">
          <w:rPr>
            <w:rStyle w:val="Hyperlink"/>
            <w:lang w:val="ru-RU"/>
          </w:rPr>
          <w:t>/</w:t>
        </w:r>
        <w:r w:rsidRPr="00F36B77">
          <w:rPr>
            <w:rStyle w:val="Hyperlink"/>
          </w:rPr>
          <w:t>XML</w:t>
        </w:r>
      </w:hyperlink>
      <w:r>
        <w:rPr>
          <w:lang w:val="ru-RU"/>
        </w:rPr>
        <w:t>, свободный.</w:t>
      </w:r>
    </w:p>
    <w:p w14:paraId="273643B3" w14:textId="79E6D824" w:rsidR="00055DC3" w:rsidRDefault="00926CFD" w:rsidP="00F2099B">
      <w:pPr>
        <w:pStyle w:val="ListParagraph"/>
        <w:numPr>
          <w:ilvl w:val="0"/>
          <w:numId w:val="13"/>
        </w:numPr>
        <w:ind w:firstLine="709"/>
        <w:rPr>
          <w:lang w:val="ru-RU"/>
        </w:rPr>
      </w:pPr>
      <w:r w:rsidRPr="00926CFD">
        <w:rPr>
          <w:lang w:val="ru-RU"/>
        </w:rPr>
        <w:t xml:space="preserve">XML </w:t>
      </w:r>
      <w:proofErr w:type="spellStart"/>
      <w:r w:rsidRPr="00926CFD">
        <w:rPr>
          <w:lang w:val="ru-RU"/>
        </w:rPr>
        <w:t>Tutorial</w:t>
      </w:r>
      <w:proofErr w:type="spellEnd"/>
      <w:r w:rsidRPr="00926CFD">
        <w:rPr>
          <w:lang w:val="ru-RU"/>
        </w:rPr>
        <w:t xml:space="preserve"> </w:t>
      </w:r>
      <w:r w:rsidRPr="00EE1580">
        <w:rPr>
          <w:lang w:val="ru-RU"/>
        </w:rPr>
        <w:t>[</w:t>
      </w:r>
      <w:r>
        <w:rPr>
          <w:lang w:val="ru-RU"/>
        </w:rPr>
        <w:t>электронный ресурс</w:t>
      </w:r>
      <w:r w:rsidRPr="00EE1580">
        <w:rPr>
          <w:lang w:val="ru-RU"/>
        </w:rPr>
        <w:t xml:space="preserve">], </w:t>
      </w:r>
      <w:r>
        <w:rPr>
          <w:lang w:val="ru-RU"/>
        </w:rPr>
        <w:t xml:space="preserve">режим доступа: </w:t>
      </w:r>
      <w:hyperlink r:id="rId17" w:history="1">
        <w:r>
          <w:rPr>
            <w:rStyle w:val="Hyperlink"/>
          </w:rPr>
          <w:t>https</w:t>
        </w:r>
        <w:r w:rsidRPr="00926CFD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926CFD">
          <w:rPr>
            <w:rStyle w:val="Hyperlink"/>
            <w:lang w:val="ru-RU"/>
          </w:rPr>
          <w:t>.</w:t>
        </w:r>
        <w:r>
          <w:rPr>
            <w:rStyle w:val="Hyperlink"/>
          </w:rPr>
          <w:t>w</w:t>
        </w:r>
        <w:r w:rsidRPr="00926CFD">
          <w:rPr>
            <w:rStyle w:val="Hyperlink"/>
            <w:lang w:val="ru-RU"/>
          </w:rPr>
          <w:t>3</w:t>
        </w:r>
        <w:r>
          <w:rPr>
            <w:rStyle w:val="Hyperlink"/>
          </w:rPr>
          <w:t>schools</w:t>
        </w:r>
        <w:r w:rsidRPr="00926CFD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926CFD">
          <w:rPr>
            <w:rStyle w:val="Hyperlink"/>
            <w:lang w:val="ru-RU"/>
          </w:rPr>
          <w:t>/</w:t>
        </w:r>
        <w:r>
          <w:rPr>
            <w:rStyle w:val="Hyperlink"/>
          </w:rPr>
          <w:t>xml</w:t>
        </w:r>
        <w:r w:rsidRPr="00926CFD">
          <w:rPr>
            <w:rStyle w:val="Hyperlink"/>
            <w:lang w:val="ru-RU"/>
          </w:rPr>
          <w:t>/</w:t>
        </w:r>
        <w:r>
          <w:rPr>
            <w:rStyle w:val="Hyperlink"/>
          </w:rPr>
          <w:t>default</w:t>
        </w:r>
        <w:r w:rsidRPr="00926CFD">
          <w:rPr>
            <w:rStyle w:val="Hyperlink"/>
            <w:lang w:val="ru-RU"/>
          </w:rPr>
          <w:t>.</w:t>
        </w:r>
        <w:r>
          <w:rPr>
            <w:rStyle w:val="Hyperlink"/>
          </w:rPr>
          <w:t>asp</w:t>
        </w:r>
      </w:hyperlink>
      <w:r>
        <w:rPr>
          <w:lang w:val="ru-RU"/>
        </w:rPr>
        <w:t>, свободный.</w:t>
      </w:r>
    </w:p>
    <w:p w14:paraId="21753639" w14:textId="046C99BC" w:rsidR="00055DC3" w:rsidRPr="002154EF" w:rsidRDefault="00055DC3" w:rsidP="00055DC3">
      <w:pPr>
        <w:pStyle w:val="Myheaderunnumbered"/>
        <w:ind w:firstLine="709"/>
        <w:rPr>
          <w:lang w:val="en-US"/>
        </w:rPr>
      </w:pPr>
      <w:r w:rsidRPr="002154EF">
        <w:rPr>
          <w:lang w:val="en-US"/>
        </w:rPr>
        <w:br w:type="page"/>
      </w:r>
      <w:bookmarkStart w:id="8" w:name="_Toc50339565"/>
      <w:r>
        <w:lastRenderedPageBreak/>
        <w:t>Приложение</w:t>
      </w:r>
      <w:r w:rsidRPr="002154EF">
        <w:rPr>
          <w:lang w:val="en-US"/>
        </w:rPr>
        <w:t xml:space="preserve"> 1</w:t>
      </w:r>
      <w:bookmarkEnd w:id="8"/>
    </w:p>
    <w:p w14:paraId="77CE9AB8" w14:textId="77777777" w:rsid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127D1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%option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noyywrap</w:t>
      </w:r>
      <w:proofErr w:type="spellEnd"/>
    </w:p>
    <w:p w14:paraId="7C563CD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%option stack</w:t>
      </w:r>
    </w:p>
    <w:p w14:paraId="1367E6C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40C69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%{</w:t>
      </w:r>
    </w:p>
    <w:p w14:paraId="3B2DE4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stdbool.h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&gt; </w:t>
      </w:r>
    </w:p>
    <w:p w14:paraId="6AA7146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stdlib.h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</w:t>
      </w:r>
    </w:p>
    <w:p w14:paraId="26C678F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71AF1B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C_str.h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4FB7175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3E06A6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C_Attributes.h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203F32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TagType.h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33845F7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y.tab.h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784F09D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3913A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14:paraId="27B407C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09BE8F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384412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quotedStartLine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26787F1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bool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rootIsScanned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false;</w:t>
      </w:r>
    </w:p>
    <w:p w14:paraId="77B1506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8675E1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char Input();</w:t>
      </w:r>
    </w:p>
    <w:p w14:paraId="6091287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void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Unput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(char c);</w:t>
      </w:r>
    </w:p>
    <w:p w14:paraId="3BCA391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#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ifndef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unix</w:t>
      </w:r>
      <w:proofErr w:type="spellEnd"/>
    </w:p>
    <w:p w14:paraId="57FD1BB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#define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fileno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fileno</w:t>
      </w:r>
      <w:proofErr w:type="spellEnd"/>
    </w:p>
    <w:p w14:paraId="241D3F0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#endif</w:t>
      </w:r>
    </w:p>
    <w:p w14:paraId="1108D46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%}</w:t>
      </w:r>
    </w:p>
    <w:p w14:paraId="1ACA395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B07372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PROLOG</w:t>
      </w:r>
    </w:p>
    <w:p w14:paraId="3EDB4D2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BODY</w:t>
      </w:r>
    </w:p>
    <w:p w14:paraId="7E2C7CC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DOUBLE_QUOTED</w:t>
      </w:r>
    </w:p>
    <w:p w14:paraId="0BBCD34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SINGLE_QUOTED</w:t>
      </w:r>
    </w:p>
    <w:p w14:paraId="6602797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OPEN_TAG</w:t>
      </w:r>
    </w:p>
    <w:p w14:paraId="07FA1A2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CLOSE_TAG</w:t>
      </w:r>
    </w:p>
    <w:p w14:paraId="20C9264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EXPECTING_ROOT</w:t>
      </w:r>
    </w:p>
    <w:p w14:paraId="5FCF28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EXPECTING_NAME</w:t>
      </w:r>
    </w:p>
    <w:p w14:paraId="2949BAA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COMMENT</w:t>
      </w:r>
    </w:p>
    <w:p w14:paraId="0C8AB11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CDATA</w:t>
      </w:r>
    </w:p>
    <w:p w14:paraId="3FB7EAE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%x DOCTYPE</w:t>
      </w:r>
    </w:p>
    <w:p w14:paraId="0DBBD1A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966A17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14C91F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digit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[0-9]</w:t>
      </w:r>
    </w:p>
    <w:p w14:paraId="2187AA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float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{digit}+\.{digit}+</w:t>
      </w:r>
    </w:p>
    <w:p w14:paraId="6CA057B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whiteSpace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[ \t\r\n]</w:t>
      </w:r>
    </w:p>
    <w:p w14:paraId="5E526A8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[a-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zA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-Z_]+[:a-zA-Z_0-9\.\-]*</w:t>
      </w:r>
    </w:p>
    <w:p w14:paraId="1ACD0BD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escapedCharacter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  <w:t>(&amp;amp;|&amp;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lt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;|&amp;apos;) </w:t>
      </w:r>
    </w:p>
    <w:p w14:paraId="474B1DC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singleQuotedText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  <w:t>({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escapedCharacter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}|[^&lt;&amp;'])*</w:t>
      </w:r>
    </w:p>
    <w:p w14:paraId="27C3294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doubleQuotedText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  <w:t>({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escapedCharacter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}|[^&lt;&amp;"])*</w:t>
      </w:r>
    </w:p>
    <w:p w14:paraId="051245A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text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(&amp;amp;|&amp;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lt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;|&amp;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;|&amp;apos;|[^&lt;&amp; \t\r\n])*</w:t>
      </w:r>
    </w:p>
    <w:p w14:paraId="2907FE5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commentOpenTag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\&lt;!\-\-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32B589E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cdataOpenTag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\&lt;\!\[CDATA\[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797745A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%%</w:t>
      </w:r>
    </w:p>
    <w:p w14:paraId="6FB79AA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1B54FC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&lt;INITIAL&gt;[^\&lt;]+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C2BEB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bool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isTrash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false;</w:t>
      </w:r>
    </w:p>
    <w:p w14:paraId="711C481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trashStartLine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50604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for(int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 != 0;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++)</w:t>
      </w:r>
    </w:p>
    <w:p w14:paraId="32F7D4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88E32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if 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 == '\n')</w:t>
      </w:r>
    </w:p>
    <w:p w14:paraId="322A274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++;</w:t>
      </w:r>
    </w:p>
    <w:p w14:paraId="16309A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else if ((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isTrash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== false  ) &amp;&amp;</w:t>
      </w:r>
    </w:p>
    <w:p w14:paraId="61B5D1F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(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 != ' '  ) &amp;&amp;</w:t>
      </w:r>
    </w:p>
    <w:p w14:paraId="1744E1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(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 != '\t' ) &amp;&amp;</w:t>
      </w:r>
    </w:p>
    <w:p w14:paraId="488E8D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 xml:space="preserve">(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 != '\r' ))</w:t>
      </w:r>
    </w:p>
    <w:p w14:paraId="1FC45F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BA16EB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isTrash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true;</w:t>
      </w:r>
    </w:p>
    <w:p w14:paraId="0B20B42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trashStartLine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00ACF27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5DDDF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E438C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D62F9A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if(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isTrash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0911321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Trash data in the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beggining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of the file.\n",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trashStartLine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3BA415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4B6982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&lt;INITIAL&gt;\&lt;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9D042D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char c = Input();</w:t>
      </w:r>
    </w:p>
    <w:p w14:paraId="35A036C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if( c == EOF)</w:t>
      </w:r>
    </w:p>
    <w:p w14:paraId="5E62248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FCC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unexpected end of file\n");</w:t>
      </w:r>
    </w:p>
    <w:p w14:paraId="3D06367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3263F88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0430F1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7A6C55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if(c == '?')</w:t>
      </w:r>
    </w:p>
    <w:p w14:paraId="03ED68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5C4802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rootIsScanned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true;</w:t>
      </w:r>
    </w:p>
    <w:p w14:paraId="1E75B8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PROLOG );</w:t>
      </w:r>
    </w:p>
    <w:p w14:paraId="252880C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EXPECTING_NAME );</w:t>
      </w:r>
    </w:p>
    <w:p w14:paraId="1DE11CA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K_PROLOG_OPEN_BR;</w:t>
      </w:r>
    </w:p>
    <w:p w14:paraId="6013E0C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A3AE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else</w:t>
      </w:r>
    </w:p>
    <w:p w14:paraId="235ECE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071CDF2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Unput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 );</w:t>
      </w:r>
    </w:p>
    <w:p w14:paraId="79A98E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Unput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'&lt;' );</w:t>
      </w:r>
    </w:p>
    <w:p w14:paraId="78D5017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EXPECTING_ROOT );</w:t>
      </w:r>
    </w:p>
    <w:p w14:paraId="1EA6C76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F3C1C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030478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7352CE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&lt;INITIAL&gt;&lt;&lt;EOF&gt;&gt;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E08ADD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File is empty or doesn't contain any XML data.\n");</w:t>
      </w:r>
    </w:p>
    <w:p w14:paraId="5E0166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76D63B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B6BB6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44046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&lt;EXPECTING_ROOT&gt;\&lt;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EE744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BODY );</w:t>
      </w:r>
    </w:p>
    <w:p w14:paraId="26F0854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OPEN_TAG );</w:t>
      </w:r>
    </w:p>
    <w:p w14:paraId="74354CA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EXPECTING_NAME );</w:t>
      </w:r>
    </w:p>
    <w:p w14:paraId="3BC9AE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K_ELEM_OPEN_TAG_OPEN_BRACKET;</w:t>
      </w:r>
    </w:p>
    <w:p w14:paraId="4347BBD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1FE24D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&lt;EXPECTING_ROOT&gt;&lt;&lt;EOF&gt;&gt; {</w:t>
      </w:r>
    </w:p>
    <w:p w14:paraId="7DD7F7A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if(!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rootIsScanned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6144168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C20617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File is empty.\n");</w:t>
      </w:r>
    </w:p>
    <w:p w14:paraId="51476C0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3C07BD3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FF349D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657D6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&lt;EXPECTING_ROOT&gt;\&lt;\!DOCTYPE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678985C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DOCTYPE );</w:t>
      </w:r>
    </w:p>
    <w:p w14:paraId="21DE129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K_DOCTYPE_START;</w:t>
      </w:r>
    </w:p>
    <w:p w14:paraId="5F7AEE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A0AB34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78D574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&lt;PROLOG&gt;\?\&gt;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5940F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EXPECTING_ROOT );</w:t>
      </w:r>
    </w:p>
    <w:p w14:paraId="4F1F04B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K_PROLOG_CLOSE_BR;</w:t>
      </w:r>
    </w:p>
    <w:p w14:paraId="74050CB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0C69F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ED661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&lt;DOUBLE_QUOTED&gt;\"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1594DF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3A11B2C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quotedStartLine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404949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EC67C2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96406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&lt;DOUBLE_QUOTED&gt;&lt;&lt;EOF&gt;&gt;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230C35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Not closed double quoted section detected.\n",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quotedStartLine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3C3F0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5EE2A27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77F126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&lt;DOUBLE_QUOTED&gt;{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doubleQuotedText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0F1161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 &amp;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BE8433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7866B7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ATTRIBUTE_VALUE;</w:t>
      </w:r>
    </w:p>
    <w:p w14:paraId="17A4DB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9516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49DF63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&lt;SINGLE_QUOTED&gt;\'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AFB6D9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0AA7993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AAC98C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6E226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&lt;SINGLE_QUOTED&gt;{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singleQuotedText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E2A728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 &amp;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D7980B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94B98C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ATTRIBUTE_VALUE;</w:t>
      </w:r>
    </w:p>
    <w:p w14:paraId="4430581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DB04FB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&lt;SINGLE_QUOTED&gt;&lt;&lt;EOF&gt;&gt;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FEFAFE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Not closed single quoted section detected.\n",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quotedStartLine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693CB5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5903DFC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4ADA85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&lt;BODY&gt;{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cdataOpenTag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5200EE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09E7E8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CDATA );</w:t>
      </w:r>
    </w:p>
    <w:p w14:paraId="20DF39A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EB414B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&lt;BODY,OPEN_TAG,CLOSE_TAG&gt;\&lt;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D8C524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BODY );</w:t>
      </w:r>
    </w:p>
    <w:p w14:paraId="1B3E44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OPEN_TAG );</w:t>
      </w:r>
    </w:p>
    <w:p w14:paraId="3ECEAF7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EXPECTING_NAME );</w:t>
      </w:r>
    </w:p>
    <w:p w14:paraId="1A2D2C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K_ELEM_OPEN_TAG_OPEN_BRACKET;</w:t>
      </w:r>
    </w:p>
    <w:p w14:paraId="520C9D7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902C8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&lt;BODY,EXPECTING_ROOT,OPEN_TAG,CLOSE_TAG&gt;\&lt;\/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AC7868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CLOSE_TAG );</w:t>
      </w:r>
    </w:p>
    <w:p w14:paraId="237FAFE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EXPECTING_NAME );</w:t>
      </w:r>
    </w:p>
    <w:p w14:paraId="748BC46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K_ELEM_CLOSE_TAG_OPEN_BRACKET;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30FA5F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031D1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&lt;BODY&gt;{text}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</w:p>
    <w:p w14:paraId="624FB2D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&lt;BODY&gt;&amp;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68D977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\"&amp;\" is not escaped or is part of not existing escape sequence.\n",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20F949A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8BBB8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9A5E97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&lt;CDATA&gt;[^\]]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3CF9146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&lt;CDATA&gt;\]\]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</w:p>
    <w:p w14:paraId="3A916FE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&lt;CDATA&gt;\]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</w:p>
    <w:p w14:paraId="787F476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&lt;CDATA&gt;&lt;&lt;EOF&gt;&gt;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5E46EF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Not closed CDATA section detected.\n",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6781436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6503D2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B09ED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&lt;CDATA&gt;\]\]\&gt;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8CBA75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</w:p>
    <w:p w14:paraId="77DF24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699332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E4D287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&lt;OPEN_TAG&gt;\/\&gt;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116B61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0F53C42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K_ELEM_SELF_CLOSING_TAG;</w:t>
      </w:r>
    </w:p>
    <w:p w14:paraId="1B98F08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4F1A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6B0872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&lt;COMMENT&gt;\-\-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D3D26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The string \"--\" is not permitted within comments.\n",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3DE8ABF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Unput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('-');</w:t>
      </w:r>
    </w:p>
    <w:p w14:paraId="221AF3C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F06341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&lt;COMMENT&gt;&lt;&lt;EOF&gt;&gt;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2C083AC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Not closed comment detected.\n",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2C4C7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Exit(-1);</w:t>
      </w:r>
    </w:p>
    <w:p w14:paraId="6221A6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F2348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&lt;COMMENT&gt;\-\-\&gt;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D5900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</w:p>
    <w:p w14:paraId="21045CB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65234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&lt;COMMENT&gt;[^\-]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</w:p>
    <w:p w14:paraId="26075C5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&lt;COMMENT&gt;\-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{;}</w:t>
      </w:r>
    </w:p>
    <w:p w14:paraId="036E77F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FFDB4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&lt;EXPECTING_NAME&gt;{name}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2F3DE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 &amp;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60A1568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28812B6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</w:p>
    <w:p w14:paraId="7E6AB4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EABF6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NAME;</w:t>
      </w:r>
    </w:p>
    <w:p w14:paraId="06124BA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6ED99D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&lt;EXPECTING_NAME&gt;.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349CB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Invalid symbol \"%c\" for start of the name.\n",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,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16CBB6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5E04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8D6276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&lt;EXPECTING_ROOT,BODY&gt;{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commentOpenTag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AB262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187C782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COMMENT );</w:t>
      </w:r>
    </w:p>
    <w:p w14:paraId="7A1AF0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8921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5C53B8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&lt;OPEN_TAG,CLOSE_TAG,DOCTYPE&gt;\&gt;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A8860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yy_pop_state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5CE1BE1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K_ELEM_TAG_CLOSE_BRACKET;</w:t>
      </w:r>
    </w:p>
    <w:p w14:paraId="5B4715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FDC99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32B73D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&lt;OPEN_TAG,CLOSE_TAG,PROLOG&gt;: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 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 }</w:t>
      </w:r>
    </w:p>
    <w:p w14:paraId="250875C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09ADE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&lt;PROLOG,OPEN_TAG,CLOSE_TAG,DOCTYPE&gt;{name}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0664A0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 &amp;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4F3340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yylval.type_C_str.line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7C4699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NAME;</w:t>
      </w:r>
    </w:p>
    <w:p w14:paraId="3B7E883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03CDB3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&lt;PROLOG,OPEN_TAG,CLOSE_TAG&gt;[=]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 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 }</w:t>
      </w:r>
    </w:p>
    <w:p w14:paraId="39B34F2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&lt;PROLOG,OPEN_TAG,CLOSE_TAG&gt;\"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EF1955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DOUBLE_QUOTED 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04FC107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5106C7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1EC74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&lt;PROLOG,OPEN_TAG,CLOSE_TAG&gt;\'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1D0072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SINGLE_QUOTED );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</w:p>
    <w:p w14:paraId="44AE14B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return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55E86C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6469C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53A3A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&lt;CDATA,EXPECTING_NAME,EXPECTING_ROOT,COMMENT,PROLOG,OPEN_TAG,CLOSE_TAG,BODY,DOCTYPE&gt;{whiteSpace}+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5F27A7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CountChar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, '\n');</w:t>
      </w:r>
    </w:p>
    <w:p w14:paraId="6251438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988E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19F93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&lt;PROLOG,DOUBLE_QUOTED,SINGLE_QUOTED,OPEN_TAG,CLOSE_TAG,EXPECTING_NAME,DOCTYPE&gt;{commentOpenTag}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1D834C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commentStartLine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E6EA4B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Comments are allowed only inside of element body or just after prologue.\n",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05B0FCA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COMMENT );</w:t>
      </w:r>
    </w:p>
    <w:p w14:paraId="71DA8C0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839F8A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&lt;INITIAL,EXPECTING_ROOT,PROLOG,DOUBLE_QUOTED,SINGLE_QUOTED,OPEN_TAG,CLOSE_TAG,EXPECTING_NAME,DOCTYPE&gt;{cdataOpenTag}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05D7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cdataStartLine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228E40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CDATA sections are allowed only inside of element body.\n",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5C09F8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yy_push_state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CDATA );</w:t>
      </w:r>
    </w:p>
    <w:p w14:paraId="59B6019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6728F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E9B46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&lt;PROLOG,DOCTYPE,EXPECTING_NAME,BODY,DOUBLE_QUOTED,SINGLE_QUOTED,OPEN_TAG,CLOSE_TAG,EXPECTING_ROOT,COMMENT,CDATA&gt;.</w:t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5FCB89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]: Wrong place for symbol \"%c\".\n",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,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yytext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B42E93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0FA248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757E2F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%%</w:t>
      </w:r>
    </w:p>
    <w:p w14:paraId="11AB50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43F541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char Input()</w:t>
      </w:r>
    </w:p>
    <w:p w14:paraId="3C891E9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7368526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char c = input();</w:t>
      </w:r>
    </w:p>
    <w:p w14:paraId="042E7D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if(c == '\n')</w:t>
      </w:r>
    </w:p>
    <w:p w14:paraId="068345E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51DDD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++;</w:t>
      </w:r>
    </w:p>
    <w:p w14:paraId="15BBDA6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2B6520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7766BC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return c;</w:t>
      </w:r>
    </w:p>
    <w:p w14:paraId="65118DD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6D7AE45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E97C8A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void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Unput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(char c)</w:t>
      </w:r>
    </w:p>
    <w:p w14:paraId="3FF8CAA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4682BC9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if(c == '\n')</w:t>
      </w:r>
    </w:p>
    <w:p w14:paraId="208A8E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E76945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26253DC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DC0888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E41D56A" w14:textId="77777777" w:rsidR="00055DC3" w:rsidRPr="00055DC3" w:rsidRDefault="00055DC3" w:rsidP="00055DC3">
      <w:pPr>
        <w:spacing w:line="240" w:lineRule="auto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unput</w:t>
      </w:r>
      <w:proofErr w:type="spellEnd"/>
      <w:r w:rsidRPr="00055DC3">
        <w:rPr>
          <w:sz w:val="16"/>
          <w:szCs w:val="16"/>
        </w:rPr>
        <w:t>( c );</w:t>
      </w:r>
    </w:p>
    <w:p w14:paraId="77FF547B" w14:textId="054DD613" w:rsidR="00055DC3" w:rsidRPr="00055DC3" w:rsidRDefault="00055DC3" w:rsidP="00055DC3">
      <w:pPr>
        <w:spacing w:line="240" w:lineRule="auto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161A4536" w14:textId="229B6054" w:rsidR="00055DC3" w:rsidRDefault="00055DC3" w:rsidP="00055DC3">
      <w:pPr>
        <w:spacing w:line="240" w:lineRule="auto"/>
        <w:ind w:firstLine="0"/>
      </w:pPr>
      <w:r>
        <w:br w:type="page"/>
      </w:r>
    </w:p>
    <w:p w14:paraId="3DCB40B2" w14:textId="77777777" w:rsidR="00055DC3" w:rsidRDefault="00055DC3" w:rsidP="00055DC3"/>
    <w:p w14:paraId="43C70594" w14:textId="43FB8147" w:rsidR="00055DC3" w:rsidRPr="002154EF" w:rsidRDefault="00055DC3" w:rsidP="00055DC3">
      <w:pPr>
        <w:pStyle w:val="Myheaderunnumbered"/>
        <w:rPr>
          <w:lang w:val="en-US"/>
        </w:rPr>
      </w:pPr>
      <w:bookmarkStart w:id="9" w:name="_Toc50339566"/>
      <w:r>
        <w:t>Приложение</w:t>
      </w:r>
      <w:r w:rsidRPr="002154EF">
        <w:rPr>
          <w:lang w:val="en-US"/>
        </w:rPr>
        <w:t xml:space="preserve"> 2</w:t>
      </w:r>
      <w:bookmarkEnd w:id="9"/>
    </w:p>
    <w:p w14:paraId="64C0B5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%{ </w:t>
      </w:r>
    </w:p>
    <w:p w14:paraId="5003F24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stdbool.h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&gt; </w:t>
      </w:r>
    </w:p>
    <w:p w14:paraId="4273122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538CDD2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C_str.h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5E0DF43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585EDF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C_Attributes.h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4AA7DBC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#include "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TagType.h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"</w:t>
      </w:r>
    </w:p>
    <w:p w14:paraId="24A7B50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50D9269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#ifdef _DEBUG</w:t>
      </w:r>
    </w:p>
    <w:p w14:paraId="35AB10A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#define YYDEBUG 1</w:t>
      </w:r>
    </w:p>
    <w:p w14:paraId="7EABAD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yydebug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1; </w:t>
      </w:r>
    </w:p>
    <w:p w14:paraId="1B1F08D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#endif</w:t>
      </w:r>
    </w:p>
    <w:p w14:paraId="10A1E46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DC4699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extern 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3145AD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extern bool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1EEEBE4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extern int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8069C8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0AF04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%} </w:t>
      </w:r>
    </w:p>
    <w:p w14:paraId="154FD4C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32A2611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%union { </w:t>
      </w:r>
    </w:p>
    <w:p w14:paraId="1A73427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char *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2C98E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float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type_float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197CB65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struct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06C3A2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struct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3300423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struct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2BF7F89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3097C5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DF3351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ATTRIBUTE_VALUE</w:t>
      </w:r>
    </w:p>
    <w:p w14:paraId="7648DB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NAME                 // Element or attribute name.</w:t>
      </w:r>
    </w:p>
    <w:p w14:paraId="6422016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79BB0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ACEABD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// "K" means Keyword.</w:t>
      </w:r>
    </w:p>
    <w:p w14:paraId="65A3175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K_PROLOG_OPEN_BR     // "&lt;?"</w:t>
      </w:r>
    </w:p>
    <w:p w14:paraId="3CC271E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K_PROLOG_CLOSE_BR    // "?&gt;"</w:t>
      </w:r>
    </w:p>
    <w:p w14:paraId="0A980E2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66384E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K_DOCTYPE_START                  // "&lt;!DOCTYPE"</w:t>
      </w:r>
    </w:p>
    <w:p w14:paraId="32ED3A4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K_ELEM_OPEN_TAG_OPEN_BRACKET     // "&lt;"</w:t>
      </w:r>
    </w:p>
    <w:p w14:paraId="51E1726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K_ELEM_CLOSE_TAG_OPEN_BRACKET    // "&lt;/"</w:t>
      </w:r>
    </w:p>
    <w:p w14:paraId="50EEFDF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K_ELEM_TAG_CLOSE_BRACKET         // "&gt;"</w:t>
      </w:r>
    </w:p>
    <w:p w14:paraId="7B919BB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%token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    K_ELEM_SELF_CLOSING_TAG          // "/&gt;"</w:t>
      </w:r>
    </w:p>
    <w:p w14:paraId="1C0F6AB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67CA6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700B83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%type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attribute</w:t>
      </w:r>
    </w:p>
    <w:p w14:paraId="01A7C69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%type &lt;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type_C_Attribute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&gt; attributes</w:t>
      </w:r>
    </w:p>
    <w:p w14:paraId="1C7B241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B2462E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%% </w:t>
      </w:r>
    </w:p>
    <w:p w14:paraId="7DF2B6A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xml_file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:   doctype element </w:t>
      </w:r>
    </w:p>
    <w:p w14:paraId="63571E4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 element </w:t>
      </w:r>
    </w:p>
    <w:p w14:paraId="203282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doctype element tags</w:t>
      </w:r>
    </w:p>
    <w:p w14:paraId="4CB820F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 element tags</w:t>
      </w:r>
    </w:p>
    <w:p w14:paraId="4ED61EF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doctype tags</w:t>
      </w:r>
    </w:p>
    <w:p w14:paraId="076EC52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doctype element elements</w:t>
      </w:r>
    </w:p>
    <w:p w14:paraId="3F8DE6F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1E3943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52B9B1B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8E361A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 element elements</w:t>
      </w:r>
    </w:p>
    <w:p w14:paraId="0625B8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01884B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77A975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B17CD1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doctype element elements tags</w:t>
      </w:r>
    </w:p>
    <w:p w14:paraId="1B2328E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EE4AE9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160B733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04F9E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 element elements tags</w:t>
      </w:r>
    </w:p>
    <w:p w14:paraId="19847EC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B010D7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426E27E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6FEBA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</w:t>
      </w:r>
    </w:p>
    <w:p w14:paraId="45557A9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B4D26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must contain root element.\n");</w:t>
      </w:r>
    </w:p>
    <w:p w14:paraId="59C65F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A4BCDD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|   element </w:t>
      </w:r>
    </w:p>
    <w:p w14:paraId="39242DA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element </w:t>
      </w:r>
    </w:p>
    <w:p w14:paraId="3BF8789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element tags</w:t>
      </w:r>
    </w:p>
    <w:p w14:paraId="463755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element tags</w:t>
      </w:r>
    </w:p>
    <w:p w14:paraId="53C4F5E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tags</w:t>
      </w:r>
    </w:p>
    <w:p w14:paraId="4619B5D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doctype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tags</w:t>
      </w:r>
    </w:p>
    <w:p w14:paraId="6362EC8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doctype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tags</w:t>
      </w:r>
    </w:p>
    <w:p w14:paraId="6518B99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tags</w:t>
      </w:r>
    </w:p>
    <w:p w14:paraId="009447F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element elements</w:t>
      </w:r>
    </w:p>
    <w:p w14:paraId="539AC45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36A70F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557C2CE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7D3D29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element elements</w:t>
      </w:r>
    </w:p>
    <w:p w14:paraId="3443C76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74653C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5008AF1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31EF3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element elements tags</w:t>
      </w:r>
    </w:p>
    <w:p w14:paraId="2EB377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5EF39B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3586B2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B8CAD7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element elements tags</w:t>
      </w:r>
    </w:p>
    <w:p w14:paraId="2EE83C4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E5D152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can contain only one root element.\n");</w:t>
      </w:r>
    </w:p>
    <w:p w14:paraId="7402780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DC46B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</w:p>
    <w:p w14:paraId="1360ED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9393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file must contain root element.\n");</w:t>
      </w:r>
    </w:p>
    <w:p w14:paraId="208F8F5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7BBD2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2C1436E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E8AABB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xml_prolog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: K_PROLOG_OPEN_BR NAME attributes K_PROLOG_CLOSE_BR</w:t>
      </w:r>
    </w:p>
    <w:p w14:paraId="48EB1C2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EA390E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($2, &amp; $3);</w:t>
      </w:r>
    </w:p>
    <w:p w14:paraId="63FAE97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BDBB5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26BCA0D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D74178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| K_PROLOG_OPEN_BR NAME K_PROLOG_CLOSE_BR</w:t>
      </w:r>
    </w:p>
    <w:p w14:paraId="59B7565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977CED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("[E]: XML prolog must contain attributes.\n");</w:t>
      </w:r>
    </w:p>
    <w:p w14:paraId="344832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0CA25D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761BB36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FBD622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doctype:    K_DOCTYPE_START NAME K_ELEM_TAG_CLOSE_BRACKET</w:t>
      </w:r>
    </w:p>
    <w:p w14:paraId="3F6AA0B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8A4A2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element: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self_closing_tag</w:t>
      </w:r>
      <w:proofErr w:type="spellEnd"/>
    </w:p>
    <w:p w14:paraId="5EE922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|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</w:p>
    <w:p w14:paraId="30D9183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|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element_body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1381DCA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|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error</w:t>
      </w:r>
    </w:p>
    <w:p w14:paraId="77FBC09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019838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3DD8B8B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E337EC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58927B0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6863E8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71A18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|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element_body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error</w:t>
      </w:r>
    </w:p>
    <w:p w14:paraId="6F1DC98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4C99B8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255FA51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14E30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0F95B5B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D681A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1DD7DEB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D88FD8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elements:   element</w:t>
      </w:r>
    </w:p>
    <w:p w14:paraId="0B723FF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elements element</w:t>
      </w:r>
    </w:p>
    <w:p w14:paraId="390BC09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12E92C7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65C8F0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element_body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:   element</w:t>
      </w:r>
    </w:p>
    <w:p w14:paraId="77E6D9C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|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element_body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element </w:t>
      </w:r>
    </w:p>
    <w:p w14:paraId="6E3E6F6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6C44ABD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18146D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self_closing_tag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:    K_ELEM_OPEN_TAG_OPEN_BRACKET NAME K_ELEM_SELF_CLOSING_TAG</w:t>
      </w:r>
    </w:p>
    <w:p w14:paraId="7786DFE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{</w:t>
      </w:r>
    </w:p>
    <w:p w14:paraId="0C484CD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4CB825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F8659F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7035F8D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}</w:t>
      </w:r>
    </w:p>
    <w:p w14:paraId="6199804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|    K_ELEM_OPEN_TAG_OPEN_BRACKET NAME attributes K_ELEM_SELF_CLOSING_TAG</w:t>
      </w:r>
    </w:p>
    <w:p w14:paraId="58DB8BB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{</w:t>
      </w:r>
    </w:p>
    <w:p w14:paraId="798B0C5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66648B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Validate_C_Attributes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&amp; $3);</w:t>
      </w:r>
    </w:p>
    <w:p w14:paraId="3A52C04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3A7817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1C1DAC7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     }</w:t>
      </w:r>
    </w:p>
    <w:p w14:paraId="396EE2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6DE5874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9832AE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:   K_ELEM_OPEN_TAG_OPEN_BRACKET NAME K_ELEM_TAG_CLOSE_BRACKET</w:t>
      </w:r>
    </w:p>
    <w:p w14:paraId="5811824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2C0F8D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3017891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1F3965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AddToTagList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($2, Open);</w:t>
      </w:r>
    </w:p>
    <w:p w14:paraId="48DB770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671FED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7E4A59E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5676D3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K_ELEM_OPEN_TAG_OPEN_BRACKET NAME attributes K_ELEM_TAG_CLOSE_BRACKET</w:t>
      </w:r>
    </w:p>
    <w:p w14:paraId="6BD6050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C8C289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77FE59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Validate_C_Attributes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&amp; $3);</w:t>
      </w:r>
    </w:p>
    <w:p w14:paraId="73A9A35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DEC96D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AddToTagList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($2, Open);</w:t>
      </w:r>
    </w:p>
    <w:p w14:paraId="0863027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962FCC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45874A4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23A9C8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K_ELEM_OPEN_TAG_OPEN_BRACKET NAME attributes error</w:t>
      </w:r>
    </w:p>
    <w:p w14:paraId="4D92D8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8C80C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4A3473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Validate_C_Attributes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&amp; $3);</w:t>
      </w:r>
    </w:p>
    <w:p w14:paraId="5931C55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56C098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]: (Critical error) Open tag of element \"",$2.line);</w:t>
      </w:r>
    </w:p>
    <w:p w14:paraId="7CB623A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7281E26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("\" structure error.\n");   </w:t>
      </w:r>
    </w:p>
    <w:p w14:paraId="7BD780A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56E7A0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false;</w:t>
      </w:r>
    </w:p>
    <w:p w14:paraId="4A4C3AC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6977D5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538685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5006EC0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3498B08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0B87CB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Exit(-1);</w:t>
      </w:r>
    </w:p>
    <w:p w14:paraId="20962EC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C8CA8F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 K_ELEM_OPEN_TAG_OPEN_BRACKET NAME error K_ELEM_TAG_CLOSE_BRACKET</w:t>
      </w:r>
    </w:p>
    <w:p w14:paraId="7B3BA3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39FF9BB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1E0691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D04096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]: (Critical error) Open tag of element \"",$2.line);</w:t>
      </w:r>
    </w:p>
    <w:p w14:paraId="1EE9CC7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0A5520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("\" structure error.\n");</w:t>
      </w:r>
    </w:p>
    <w:p w14:paraId="7EC829D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FF9051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false;</w:t>
      </w:r>
    </w:p>
    <w:p w14:paraId="6F4495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3519C3B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87539D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0438AD1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0D5550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CF2B6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Exit(-1);</w:t>
      </w:r>
    </w:p>
    <w:p w14:paraId="2654186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337D9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10B1B05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C6209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:  K_ELEM_CLOSE_TAG_OPEN_BRACKET NAME K_ELEM_TAG_CLOSE_BRACKET</w:t>
      </w:r>
    </w:p>
    <w:p w14:paraId="4ADD39C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3FEDAA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0317954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AddToTagList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($2, Close);</w:t>
      </w:r>
    </w:p>
    <w:p w14:paraId="3AC5D53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291DA2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406AF0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1AB3C0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|  K_ELEM_CLOSE_TAG_OPEN_BRACKET NAME error </w:t>
      </w:r>
    </w:p>
    <w:p w14:paraId="012A9B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A9D72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6546CD2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839C5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]: Close tag of element \"",$2.line);</w:t>
      </w:r>
    </w:p>
    <w:p w14:paraId="0B4C93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($2);</w:t>
      </w:r>
    </w:p>
    <w:p w14:paraId="13BEA48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("\" doesn't have \"&gt;\".\n");</w:t>
      </w:r>
    </w:p>
    <w:p w14:paraId="13BB13B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AF0BF5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50E9D86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false;</w:t>
      </w:r>
    </w:p>
    <w:p w14:paraId="361FD9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EDAC96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$2);</w:t>
      </w:r>
    </w:p>
    <w:p w14:paraId="2A6CF6D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314582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2AF024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EF7B64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tags: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</w:p>
    <w:p w14:paraId="2017F8F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|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</w:p>
    <w:p w14:paraId="52B6E04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|  tags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open_tag</w:t>
      </w:r>
      <w:proofErr w:type="spellEnd"/>
    </w:p>
    <w:p w14:paraId="4CC7587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|  tags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close_tag</w:t>
      </w:r>
      <w:proofErr w:type="spellEnd"/>
    </w:p>
    <w:p w14:paraId="1698AD9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7A471DD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5519C1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attributes: attribute</w:t>
      </w:r>
    </w:p>
    <w:p w14:paraId="76DE4BD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90F578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Init_C_Atributes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$$);</w:t>
      </w:r>
    </w:p>
    <w:p w14:paraId="6C9CF4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$1, &amp; $$);</w:t>
      </w:r>
    </w:p>
    <w:p w14:paraId="5C5386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5FC14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$1.name);</w:t>
      </w:r>
    </w:p>
    <w:p w14:paraId="73857F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$1.value);</w:t>
      </w:r>
    </w:p>
    <w:p w14:paraId="6367140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477F3F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| attributes attribute</w:t>
      </w:r>
    </w:p>
    <w:p w14:paraId="08D7E12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CE5E13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$2, &amp; $1);</w:t>
      </w:r>
    </w:p>
    <w:p w14:paraId="79FD2C4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09990D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$2.name);</w:t>
      </w:r>
    </w:p>
    <w:p w14:paraId="1E556BB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(&amp; $2.value);</w:t>
      </w:r>
    </w:p>
    <w:p w14:paraId="4E12BB8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FB1F4A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2903F73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8301AE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attribute:  NAME '=' '\'' ATTRIBUTE_VALUE '\''</w:t>
      </w:r>
    </w:p>
    <w:p w14:paraId="0884D78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{</w:t>
      </w:r>
    </w:p>
    <w:p w14:paraId="6B4E08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$$.name = $1;</w:t>
      </w:r>
    </w:p>
    <w:p w14:paraId="2BABCC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$$.value = $4;</w:t>
      </w:r>
    </w:p>
    <w:p w14:paraId="78DB3B4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}</w:t>
      </w:r>
    </w:p>
    <w:p w14:paraId="0D7D852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|  NAME '=' '"' ATTRIBUTE_VALUE '"'</w:t>
      </w:r>
    </w:p>
    <w:p w14:paraId="236A274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{</w:t>
      </w:r>
    </w:p>
    <w:p w14:paraId="3A7176C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$$.name = $1;</w:t>
      </w:r>
    </w:p>
    <w:p w14:paraId="2DE7968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$$.value = $4;</w:t>
      </w:r>
    </w:p>
    <w:p w14:paraId="28867CC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}</w:t>
      </w:r>
    </w:p>
    <w:p w14:paraId="4A6DBF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|  NAME '=' error</w:t>
      </w:r>
    </w:p>
    <w:p w14:paraId="6F68B49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{</w:t>
      </w:r>
    </w:p>
    <w:p w14:paraId="1EE43E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]: Attribute value must be quoted with \" or \' quotes.\n", $1.line);</w:t>
      </w:r>
    </w:p>
    <w:p w14:paraId="3532F96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F97AEB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$$.name = $1;</w:t>
      </w:r>
    </w:p>
    <w:p w14:paraId="7915FCA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 &amp; $$.value, "error");</w:t>
      </w:r>
    </w:p>
    <w:p w14:paraId="5B8A03E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8C4BD8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--;</w:t>
      </w:r>
    </w:p>
    <w:p w14:paraId="0EA7297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DEDF8F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6D7513E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3F89DF5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       }</w:t>
      </w:r>
    </w:p>
    <w:p w14:paraId="2749AC4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;</w:t>
      </w:r>
    </w:p>
    <w:p w14:paraId="5063D97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199AB3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%% </w:t>
      </w:r>
    </w:p>
    <w:p w14:paraId="1F4AAE7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D405CDF" w14:textId="1DBB38D5" w:rsidR="00055DC3" w:rsidRDefault="00055DC3" w:rsidP="00055DC3"/>
    <w:p w14:paraId="327FF9A1" w14:textId="77777777" w:rsidR="00055DC3" w:rsidRDefault="00055DC3">
      <w:pPr>
        <w:spacing w:line="240" w:lineRule="auto"/>
        <w:ind w:firstLine="0"/>
      </w:pPr>
      <w:r>
        <w:br w:type="page"/>
      </w:r>
    </w:p>
    <w:p w14:paraId="2A29B96C" w14:textId="0217F9E3" w:rsidR="00055DC3" w:rsidRPr="002154EF" w:rsidRDefault="00055DC3" w:rsidP="00055DC3">
      <w:pPr>
        <w:pStyle w:val="Myheaderunnumbered"/>
        <w:rPr>
          <w:lang w:val="en-US"/>
        </w:rPr>
      </w:pPr>
      <w:bookmarkStart w:id="10" w:name="_Toc50339567"/>
      <w:r>
        <w:lastRenderedPageBreak/>
        <w:t>Приложение</w:t>
      </w:r>
      <w:r w:rsidRPr="002154EF">
        <w:rPr>
          <w:lang w:val="en-US"/>
        </w:rPr>
        <w:t xml:space="preserve"> 3</w:t>
      </w:r>
      <w:bookmarkEnd w:id="10"/>
    </w:p>
    <w:p w14:paraId="6CDA2392" w14:textId="2D26B17B" w:rsidR="00055DC3" w:rsidRDefault="00055DC3" w:rsidP="00055DC3">
      <w:r>
        <w:t>XML-parser.cpp:</w:t>
      </w:r>
    </w:p>
    <w:p w14:paraId="395E2BA5" w14:textId="77777777" w:rsid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BD3A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#define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326BA7A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70B9D3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&gt;</w:t>
      </w:r>
    </w:p>
    <w:p w14:paraId="439A2D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&lt;string&gt;</w:t>
      </w:r>
    </w:p>
    <w:p w14:paraId="0CCBAE2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&lt;list&gt;</w:t>
      </w:r>
    </w:p>
    <w:p w14:paraId="7CE474F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3690CE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TagType.h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5021425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"Utility.hpp"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26FB4C4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1A990D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using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namespace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312559A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0EDFAB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g_errorOccured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0000FF"/>
          <w:sz w:val="16"/>
          <w:szCs w:val="16"/>
        </w:rPr>
        <w:t>false</w:t>
      </w:r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4B8398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A833A2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475B784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0000FF"/>
          <w:sz w:val="16"/>
          <w:szCs w:val="16"/>
        </w:rPr>
        <w:t>true</w:t>
      </w:r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1B225B3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013216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  <w:r w:rsidRPr="00055DC3">
        <w:rPr>
          <w:rFonts w:ascii="Consolas" w:hAnsi="Consolas" w:cs="Consolas"/>
          <w:color w:val="000000"/>
          <w:sz w:val="16"/>
          <w:szCs w:val="16"/>
        </w:rPr>
        <w:t>&gt; tags;</w:t>
      </w:r>
    </w:p>
    <w:p w14:paraId="48F467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333442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fileToParse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A31515"/>
          <w:sz w:val="16"/>
          <w:szCs w:val="16"/>
        </w:rPr>
        <w:t>""</w:t>
      </w:r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0C9B3C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501C01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</w:p>
    <w:p w14:paraId="7F32148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3F4B77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4D2AF99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4B4FA4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FILE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yyin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2DF358E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BA581B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yyparse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</w:p>
    <w:p w14:paraId="476DF20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FEA67A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Exit(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exitCode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3E96861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FA240A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055DC3">
        <w:rPr>
          <w:rFonts w:ascii="Consolas" w:hAnsi="Consolas" w:cs="Consolas"/>
          <w:color w:val="808080"/>
          <w:sz w:val="16"/>
          <w:szCs w:val="16"/>
        </w:rPr>
        <w:t>s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7E97E20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3C7BED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55DC3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055DC3">
        <w:rPr>
          <w:rFonts w:ascii="Consolas" w:hAnsi="Consolas" w:cs="Consolas"/>
          <w:color w:val="008000"/>
          <w:sz w:val="16"/>
          <w:szCs w:val="16"/>
        </w:rPr>
        <w:t>printf</w:t>
      </w:r>
      <w:proofErr w:type="spellEnd"/>
      <w:r w:rsidRPr="00055DC3">
        <w:rPr>
          <w:rFonts w:ascii="Consolas" w:hAnsi="Consolas" w:cs="Consolas"/>
          <w:color w:val="008000"/>
          <w:sz w:val="16"/>
          <w:szCs w:val="16"/>
        </w:rPr>
        <w:t>("[</w:t>
      </w:r>
      <w:proofErr w:type="spellStart"/>
      <w:r w:rsidRPr="00055DC3">
        <w:rPr>
          <w:rFonts w:ascii="Consolas" w:hAnsi="Consolas" w:cs="Consolas"/>
          <w:color w:val="008000"/>
          <w:sz w:val="16"/>
          <w:szCs w:val="16"/>
        </w:rPr>
        <w:t>E,%d</w:t>
      </w:r>
      <w:proofErr w:type="spellEnd"/>
      <w:r w:rsidRPr="00055DC3">
        <w:rPr>
          <w:rFonts w:ascii="Consolas" w:hAnsi="Consolas" w:cs="Consolas"/>
          <w:color w:val="008000"/>
          <w:sz w:val="16"/>
          <w:szCs w:val="16"/>
        </w:rPr>
        <w:t xml:space="preserve">]: %s.\n", </w:t>
      </w:r>
      <w:proofErr w:type="spellStart"/>
      <w:r w:rsidRPr="00055DC3">
        <w:rPr>
          <w:rFonts w:ascii="Consolas" w:hAnsi="Consolas" w:cs="Consolas"/>
          <w:color w:val="008000"/>
          <w:sz w:val="16"/>
          <w:szCs w:val="16"/>
        </w:rPr>
        <w:t>g_line</w:t>
      </w:r>
      <w:proofErr w:type="spellEnd"/>
      <w:r w:rsidRPr="00055DC3">
        <w:rPr>
          <w:rFonts w:ascii="Consolas" w:hAnsi="Consolas" w:cs="Consolas"/>
          <w:color w:val="008000"/>
          <w:sz w:val="16"/>
          <w:szCs w:val="16"/>
        </w:rPr>
        <w:t>, s);</w:t>
      </w:r>
    </w:p>
    <w:p w14:paraId="40F1789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g_errorOccured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0000FF"/>
          <w:sz w:val="16"/>
          <w:szCs w:val="16"/>
        </w:rPr>
        <w:t>true</w:t>
      </w:r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0AAC89C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g_unknownSyntaxErrorQnt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++;</w:t>
      </w:r>
    </w:p>
    <w:p w14:paraId="182D9AD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99E8E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33887B4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5EDFD5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argc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**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argv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661D462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0C18311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if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argc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!= 2)</w:t>
      </w:r>
    </w:p>
    <w:p w14:paraId="171EFAD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A8913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A31515"/>
          <w:sz w:val="16"/>
          <w:szCs w:val="16"/>
        </w:rPr>
        <w:t>"[E]: File path not specified.\n"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7AF550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Exit(-1);</w:t>
      </w:r>
    </w:p>
    <w:p w14:paraId="3C5D629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9C9A3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3D51BE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fileToParse.assign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argv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[1]);</w:t>
      </w:r>
    </w:p>
    <w:p w14:paraId="619B4FC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E50FC6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yyin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fopen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fileToParse.c_str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(), </w:t>
      </w:r>
      <w:r w:rsidRPr="00055DC3">
        <w:rPr>
          <w:rFonts w:ascii="Consolas" w:hAnsi="Consolas" w:cs="Consolas"/>
          <w:color w:val="A31515"/>
          <w:sz w:val="16"/>
          <w:szCs w:val="16"/>
        </w:rPr>
        <w:t>"r"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23EFFD9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if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yyin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55DC3">
        <w:rPr>
          <w:rFonts w:ascii="Consolas" w:hAnsi="Consolas" w:cs="Consolas"/>
          <w:color w:val="6F008A"/>
          <w:sz w:val="16"/>
          <w:szCs w:val="16"/>
        </w:rPr>
        <w:t>NULL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48DF911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3CD40D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A31515"/>
          <w:sz w:val="16"/>
          <w:szCs w:val="16"/>
        </w:rPr>
        <w:t>"[E]: Can't open file: %s\n"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fileToParse.c_str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());</w:t>
      </w:r>
    </w:p>
    <w:p w14:paraId="343E82F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Exit(-1);</w:t>
      </w:r>
    </w:p>
    <w:p w14:paraId="5D33941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EC576C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86A4EC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yyparse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();</w:t>
      </w:r>
    </w:p>
    <w:p w14:paraId="415D727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fclose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yyin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38FC822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A1A5DA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55DC3">
        <w:rPr>
          <w:rFonts w:ascii="Consolas" w:hAnsi="Consolas" w:cs="Consolas"/>
          <w:color w:val="0000FF"/>
          <w:sz w:val="16"/>
          <w:szCs w:val="16"/>
        </w:rPr>
        <w:t>if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g_checkNesting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7088763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E2BD09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ValidateTagsNesting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(tags);</w:t>
      </w:r>
    </w:p>
    <w:p w14:paraId="31EDAB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5D4C4D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E9037B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 xml:space="preserve">    Exit(1);</w:t>
      </w:r>
    </w:p>
    <w:p w14:paraId="407399F2" w14:textId="6611DF88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56B940DE" w14:textId="1BFA6409" w:rsidR="00055DC3" w:rsidRDefault="00055DC3" w:rsidP="00055DC3">
      <w:pPr>
        <w:rPr>
          <w:rFonts w:ascii="Consolas" w:hAnsi="Consolas" w:cs="Consolas"/>
          <w:color w:val="000000"/>
          <w:sz w:val="16"/>
          <w:szCs w:val="16"/>
        </w:rPr>
      </w:pPr>
    </w:p>
    <w:p w14:paraId="6460DEFF" w14:textId="474A8D3B" w:rsidR="00055DC3" w:rsidRDefault="00055DC3" w:rsidP="00055DC3">
      <w:pPr>
        <w:ind w:firstLine="709"/>
      </w:pPr>
      <w:r>
        <w:t>Utility.cpp:</w:t>
      </w:r>
    </w:p>
    <w:p w14:paraId="1B5AF02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ABB2A5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>#</w:t>
      </w:r>
      <w:proofErr w:type="spellStart"/>
      <w:r w:rsidRPr="00055DC3">
        <w:rPr>
          <w:sz w:val="16"/>
          <w:szCs w:val="16"/>
        </w:rPr>
        <w:t>ifndef</w:t>
      </w:r>
      <w:proofErr w:type="spellEnd"/>
      <w:r w:rsidRPr="00055DC3">
        <w:rPr>
          <w:sz w:val="16"/>
          <w:szCs w:val="16"/>
        </w:rPr>
        <w:t xml:space="preserve"> </w:t>
      </w:r>
      <w:proofErr w:type="spellStart"/>
      <w:r w:rsidRPr="00055DC3">
        <w:rPr>
          <w:sz w:val="16"/>
          <w:szCs w:val="16"/>
        </w:rPr>
        <w:t>unix</w:t>
      </w:r>
      <w:proofErr w:type="spellEnd"/>
    </w:p>
    <w:p w14:paraId="4954D56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#define _CRT_SECURE_NO_WARNINGS</w:t>
      </w:r>
    </w:p>
    <w:p w14:paraId="568AA86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#endif</w:t>
      </w:r>
    </w:p>
    <w:p w14:paraId="206C54A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6F8A2E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&lt;string&gt;</w:t>
      </w:r>
    </w:p>
    <w:p w14:paraId="3B8F152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&lt;utility&gt;</w:t>
      </w:r>
    </w:p>
    <w:p w14:paraId="7B2BFFF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2069AE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</w:t>
      </w:r>
      <w:proofErr w:type="spellStart"/>
      <w:r w:rsidRPr="00055DC3">
        <w:rPr>
          <w:sz w:val="16"/>
          <w:szCs w:val="16"/>
        </w:rPr>
        <w:t>ifndef</w:t>
      </w:r>
      <w:proofErr w:type="spellEnd"/>
      <w:r w:rsidRPr="00055DC3">
        <w:rPr>
          <w:sz w:val="16"/>
          <w:szCs w:val="16"/>
        </w:rPr>
        <w:t xml:space="preserve"> </w:t>
      </w:r>
      <w:proofErr w:type="spellStart"/>
      <w:r w:rsidRPr="00055DC3">
        <w:rPr>
          <w:sz w:val="16"/>
          <w:szCs w:val="16"/>
        </w:rPr>
        <w:t>unix</w:t>
      </w:r>
      <w:proofErr w:type="spellEnd"/>
    </w:p>
    <w:p w14:paraId="3271DF3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</w:t>
      </w:r>
      <w:proofErr w:type="spellStart"/>
      <w:r w:rsidRPr="00055DC3">
        <w:rPr>
          <w:sz w:val="16"/>
          <w:szCs w:val="16"/>
        </w:rPr>
        <w:t>conio.h</w:t>
      </w:r>
      <w:proofErr w:type="spellEnd"/>
      <w:r w:rsidRPr="00055DC3">
        <w:rPr>
          <w:sz w:val="16"/>
          <w:szCs w:val="16"/>
        </w:rPr>
        <w:t>&gt;</w:t>
      </w:r>
    </w:p>
    <w:p w14:paraId="558E3E5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#endif</w:t>
      </w:r>
    </w:p>
    <w:p w14:paraId="4CFB64C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</w:t>
      </w:r>
      <w:proofErr w:type="spellStart"/>
      <w:r w:rsidRPr="00055DC3">
        <w:rPr>
          <w:sz w:val="16"/>
          <w:szCs w:val="16"/>
        </w:rPr>
        <w:t>stdio.h</w:t>
      </w:r>
      <w:proofErr w:type="spellEnd"/>
      <w:r w:rsidRPr="00055DC3">
        <w:rPr>
          <w:sz w:val="16"/>
          <w:szCs w:val="16"/>
        </w:rPr>
        <w:t>&gt;</w:t>
      </w:r>
    </w:p>
    <w:p w14:paraId="63551A5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</w:t>
      </w:r>
      <w:proofErr w:type="spellStart"/>
      <w:r w:rsidRPr="00055DC3">
        <w:rPr>
          <w:sz w:val="16"/>
          <w:szCs w:val="16"/>
        </w:rPr>
        <w:t>stdlib.h</w:t>
      </w:r>
      <w:proofErr w:type="spellEnd"/>
      <w:r w:rsidRPr="00055DC3">
        <w:rPr>
          <w:sz w:val="16"/>
          <w:szCs w:val="16"/>
        </w:rPr>
        <w:t>&gt;</w:t>
      </w:r>
    </w:p>
    <w:p w14:paraId="52DFD6A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</w:t>
      </w:r>
      <w:proofErr w:type="spellStart"/>
      <w:r w:rsidRPr="00055DC3">
        <w:rPr>
          <w:sz w:val="16"/>
          <w:szCs w:val="16"/>
        </w:rPr>
        <w:t>stdarg.h</w:t>
      </w:r>
      <w:proofErr w:type="spellEnd"/>
      <w:r w:rsidRPr="00055DC3">
        <w:rPr>
          <w:sz w:val="16"/>
          <w:szCs w:val="16"/>
        </w:rPr>
        <w:t>&gt;</w:t>
      </w:r>
    </w:p>
    <w:p w14:paraId="703B22E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&lt;</w:t>
      </w:r>
      <w:proofErr w:type="spellStart"/>
      <w:r w:rsidRPr="00055DC3">
        <w:rPr>
          <w:sz w:val="16"/>
          <w:szCs w:val="16"/>
        </w:rPr>
        <w:t>string.h</w:t>
      </w:r>
      <w:proofErr w:type="spellEnd"/>
      <w:r w:rsidRPr="00055DC3">
        <w:rPr>
          <w:sz w:val="16"/>
          <w:szCs w:val="16"/>
        </w:rPr>
        <w:t>&gt;</w:t>
      </w:r>
    </w:p>
    <w:p w14:paraId="27B6EE6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FE3DFD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"</w:t>
      </w:r>
      <w:proofErr w:type="spellStart"/>
      <w:r w:rsidRPr="00055DC3">
        <w:rPr>
          <w:sz w:val="16"/>
          <w:szCs w:val="16"/>
        </w:rPr>
        <w:t>C_str.h</w:t>
      </w:r>
      <w:proofErr w:type="spellEnd"/>
      <w:r w:rsidRPr="00055DC3">
        <w:rPr>
          <w:sz w:val="16"/>
          <w:szCs w:val="16"/>
        </w:rPr>
        <w:t>"</w:t>
      </w:r>
    </w:p>
    <w:p w14:paraId="540E5A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"</w:t>
      </w:r>
      <w:proofErr w:type="spellStart"/>
      <w:r w:rsidRPr="00055DC3">
        <w:rPr>
          <w:sz w:val="16"/>
          <w:szCs w:val="16"/>
        </w:rPr>
        <w:t>C_Attributes.h</w:t>
      </w:r>
      <w:proofErr w:type="spellEnd"/>
      <w:r w:rsidRPr="00055DC3">
        <w:rPr>
          <w:sz w:val="16"/>
          <w:szCs w:val="16"/>
        </w:rPr>
        <w:t>"</w:t>
      </w:r>
    </w:p>
    <w:p w14:paraId="45AAFBB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"</w:t>
      </w:r>
      <w:proofErr w:type="spellStart"/>
      <w:r w:rsidRPr="00055DC3">
        <w:rPr>
          <w:sz w:val="16"/>
          <w:szCs w:val="16"/>
        </w:rPr>
        <w:t>TagType.h</w:t>
      </w:r>
      <w:proofErr w:type="spellEnd"/>
      <w:r w:rsidRPr="00055DC3">
        <w:rPr>
          <w:sz w:val="16"/>
          <w:szCs w:val="16"/>
        </w:rPr>
        <w:t>"</w:t>
      </w:r>
    </w:p>
    <w:p w14:paraId="4B884B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"Utility.hpp"</w:t>
      </w:r>
    </w:p>
    <w:p w14:paraId="46BB4B3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A42221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#include "Attribute.hpp"</w:t>
      </w:r>
    </w:p>
    <w:p w14:paraId="7623091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920F32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#ifdef </w:t>
      </w:r>
      <w:proofErr w:type="spellStart"/>
      <w:r w:rsidRPr="00055DC3">
        <w:rPr>
          <w:sz w:val="16"/>
          <w:szCs w:val="16"/>
        </w:rPr>
        <w:t>unix</w:t>
      </w:r>
      <w:proofErr w:type="spellEnd"/>
    </w:p>
    <w:p w14:paraId="401BF3F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#define 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 xml:space="preserve"> </w:t>
      </w:r>
      <w:proofErr w:type="spellStart"/>
      <w:r w:rsidRPr="00055DC3">
        <w:rPr>
          <w:sz w:val="16"/>
          <w:szCs w:val="16"/>
        </w:rPr>
        <w:t>strcasecmp</w:t>
      </w:r>
      <w:proofErr w:type="spellEnd"/>
    </w:p>
    <w:p w14:paraId="0B6AD5F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#endif</w:t>
      </w:r>
    </w:p>
    <w:p w14:paraId="1C9F6E6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B5A263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using namespace std;</w:t>
      </w:r>
    </w:p>
    <w:p w14:paraId="3C785DC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0B165D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string </w:t>
      </w:r>
      <w:proofErr w:type="spellStart"/>
      <w:r w:rsidRPr="00055DC3">
        <w:rPr>
          <w:sz w:val="16"/>
          <w:szCs w:val="16"/>
        </w:rPr>
        <w:t>fileToParse</w:t>
      </w:r>
      <w:proofErr w:type="spellEnd"/>
      <w:r w:rsidRPr="00055DC3">
        <w:rPr>
          <w:sz w:val="16"/>
          <w:szCs w:val="16"/>
        </w:rPr>
        <w:t>;</w:t>
      </w:r>
    </w:p>
    <w:p w14:paraId="609BDF5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extern int </w:t>
      </w:r>
      <w:proofErr w:type="spellStart"/>
      <w:r w:rsidRPr="00055DC3">
        <w:rPr>
          <w:sz w:val="16"/>
          <w:szCs w:val="16"/>
        </w:rPr>
        <w:t>g_unknownSyntaxErrorQnt</w:t>
      </w:r>
      <w:proofErr w:type="spellEnd"/>
      <w:r w:rsidRPr="00055DC3">
        <w:rPr>
          <w:sz w:val="16"/>
          <w:szCs w:val="16"/>
        </w:rPr>
        <w:t>;</w:t>
      </w:r>
    </w:p>
    <w:p w14:paraId="56D2D88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1CA86E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void </w:t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(char const* const _Format, ...)</w:t>
      </w:r>
    </w:p>
    <w:p w14:paraId="01A6BC3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748F518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va_list</w:t>
      </w:r>
      <w:proofErr w:type="spellEnd"/>
      <w:r w:rsidRPr="00055DC3">
        <w:rPr>
          <w:sz w:val="16"/>
          <w:szCs w:val="16"/>
        </w:rPr>
        <w:t xml:space="preserve"> </w:t>
      </w:r>
      <w:proofErr w:type="spellStart"/>
      <w:r w:rsidRPr="00055DC3">
        <w:rPr>
          <w:sz w:val="16"/>
          <w:szCs w:val="16"/>
        </w:rPr>
        <w:t>args</w:t>
      </w:r>
      <w:proofErr w:type="spellEnd"/>
      <w:r w:rsidRPr="00055DC3">
        <w:rPr>
          <w:sz w:val="16"/>
          <w:szCs w:val="16"/>
        </w:rPr>
        <w:t>;</w:t>
      </w:r>
    </w:p>
    <w:p w14:paraId="3937E08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va_start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args</w:t>
      </w:r>
      <w:proofErr w:type="spellEnd"/>
      <w:r w:rsidRPr="00055DC3">
        <w:rPr>
          <w:sz w:val="16"/>
          <w:szCs w:val="16"/>
        </w:rPr>
        <w:t>, _Format);</w:t>
      </w:r>
    </w:p>
    <w:p w14:paraId="2FAD14F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vfprintf</w:t>
      </w:r>
      <w:proofErr w:type="spellEnd"/>
      <w:r w:rsidRPr="00055DC3">
        <w:rPr>
          <w:sz w:val="16"/>
          <w:szCs w:val="16"/>
        </w:rPr>
        <w:t xml:space="preserve">(stderr, _Format, </w:t>
      </w:r>
      <w:proofErr w:type="spellStart"/>
      <w:r w:rsidRPr="00055DC3">
        <w:rPr>
          <w:sz w:val="16"/>
          <w:szCs w:val="16"/>
        </w:rPr>
        <w:t>args</w:t>
      </w:r>
      <w:proofErr w:type="spellEnd"/>
      <w:r w:rsidRPr="00055DC3">
        <w:rPr>
          <w:sz w:val="16"/>
          <w:szCs w:val="16"/>
        </w:rPr>
        <w:t>);</w:t>
      </w:r>
    </w:p>
    <w:p w14:paraId="1E0A795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2DCB84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g_errorOccured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3896107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7002D0E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71499F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int </w:t>
      </w:r>
      <w:proofErr w:type="spellStart"/>
      <w:r w:rsidRPr="00055DC3">
        <w:rPr>
          <w:sz w:val="16"/>
          <w:szCs w:val="16"/>
        </w:rPr>
        <w:t>CountChar</w:t>
      </w:r>
      <w:proofErr w:type="spellEnd"/>
      <w:r w:rsidRPr="00055DC3">
        <w:rPr>
          <w:sz w:val="16"/>
          <w:szCs w:val="16"/>
        </w:rPr>
        <w:t>(char* str, char c)</w:t>
      </w:r>
    </w:p>
    <w:p w14:paraId="2C644CC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1EE1A41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int </w:t>
      </w:r>
      <w:proofErr w:type="spellStart"/>
      <w:r w:rsidRPr="00055DC3">
        <w:rPr>
          <w:sz w:val="16"/>
          <w:szCs w:val="16"/>
        </w:rPr>
        <w:t>occurencyCounter</w:t>
      </w:r>
      <w:proofErr w:type="spellEnd"/>
      <w:r w:rsidRPr="00055DC3">
        <w:rPr>
          <w:sz w:val="16"/>
          <w:szCs w:val="16"/>
        </w:rPr>
        <w:t xml:space="preserve"> = 0;</w:t>
      </w:r>
    </w:p>
    <w:p w14:paraId="5161CD1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006D6E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for (int 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 xml:space="preserve"> = 0; 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 xml:space="preserve">] != 0; 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++)</w:t>
      </w:r>
    </w:p>
    <w:p w14:paraId="116F686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A054DB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] == c)</w:t>
      </w:r>
    </w:p>
    <w:p w14:paraId="38839A4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2BC2A18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occurencyCounter</w:t>
      </w:r>
      <w:proofErr w:type="spellEnd"/>
      <w:r w:rsidRPr="00055DC3">
        <w:rPr>
          <w:sz w:val="16"/>
          <w:szCs w:val="16"/>
        </w:rPr>
        <w:t>++;</w:t>
      </w:r>
    </w:p>
    <w:p w14:paraId="64BBD56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4F648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73EA0C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8ABEBB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occurencyCounter</w:t>
      </w:r>
      <w:proofErr w:type="spellEnd"/>
      <w:r w:rsidRPr="00055DC3">
        <w:rPr>
          <w:sz w:val="16"/>
          <w:szCs w:val="16"/>
        </w:rPr>
        <w:t>;</w:t>
      </w:r>
    </w:p>
    <w:p w14:paraId="067E55A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37A975E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B1E327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bool </w:t>
      </w:r>
      <w:proofErr w:type="spellStart"/>
      <w:r w:rsidRPr="00055DC3">
        <w:rPr>
          <w:sz w:val="16"/>
          <w:szCs w:val="16"/>
        </w:rPr>
        <w:t>IsWhiteSpace</w:t>
      </w:r>
      <w:proofErr w:type="spellEnd"/>
      <w:r w:rsidRPr="00055DC3">
        <w:rPr>
          <w:sz w:val="16"/>
          <w:szCs w:val="16"/>
        </w:rPr>
        <w:t>(char* str)</w:t>
      </w:r>
    </w:p>
    <w:p w14:paraId="50837EA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5F9EFB7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for (int 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 xml:space="preserve"> = 0; 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 xml:space="preserve">] != 0; 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++)</w:t>
      </w:r>
    </w:p>
    <w:p w14:paraId="712248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4B3A52F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] != ' ') &amp;&amp;</w:t>
      </w:r>
    </w:p>
    <w:p w14:paraId="178D52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] != '\t') &amp;&amp;</w:t>
      </w:r>
    </w:p>
    <w:p w14:paraId="239571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] != '\n') &amp;&amp;</w:t>
      </w:r>
    </w:p>
    <w:p w14:paraId="37225D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(str[</w:t>
      </w:r>
      <w:proofErr w:type="spellStart"/>
      <w:r w:rsidRPr="00055DC3">
        <w:rPr>
          <w:sz w:val="16"/>
          <w:szCs w:val="16"/>
        </w:rPr>
        <w:t>i</w:t>
      </w:r>
      <w:proofErr w:type="spellEnd"/>
      <w:r w:rsidRPr="00055DC3">
        <w:rPr>
          <w:sz w:val="16"/>
          <w:szCs w:val="16"/>
        </w:rPr>
        <w:t>] != '\r'))</w:t>
      </w:r>
    </w:p>
    <w:p w14:paraId="3C5C6A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4066CA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false;</w:t>
      </w:r>
    </w:p>
    <w:p w14:paraId="42695DD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5F41556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876EE0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59705B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true;</w:t>
      </w:r>
    </w:p>
    <w:p w14:paraId="7DC348F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47D440B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4C3A3D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void Exit(int </w:t>
      </w:r>
      <w:proofErr w:type="spellStart"/>
      <w:r w:rsidRPr="00055DC3">
        <w:rPr>
          <w:sz w:val="16"/>
          <w:szCs w:val="16"/>
        </w:rPr>
        <w:t>exitCode</w:t>
      </w:r>
      <w:proofErr w:type="spellEnd"/>
      <w:r w:rsidRPr="00055DC3">
        <w:rPr>
          <w:sz w:val="16"/>
          <w:szCs w:val="16"/>
        </w:rPr>
        <w:t>)</w:t>
      </w:r>
    </w:p>
    <w:p w14:paraId="5071568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2710862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int _</w:t>
      </w:r>
      <w:proofErr w:type="spellStart"/>
      <w:r w:rsidRPr="00055DC3">
        <w:rPr>
          <w:sz w:val="16"/>
          <w:szCs w:val="16"/>
        </w:rPr>
        <w:t>exitCode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exitCode</w:t>
      </w:r>
      <w:proofErr w:type="spellEnd"/>
      <w:r w:rsidRPr="00055DC3">
        <w:rPr>
          <w:sz w:val="16"/>
          <w:szCs w:val="16"/>
        </w:rPr>
        <w:t>;</w:t>
      </w:r>
    </w:p>
    <w:p w14:paraId="3FF85B1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5CB6D0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g_errorOccured</w:t>
      </w:r>
      <w:proofErr w:type="spellEnd"/>
      <w:r w:rsidRPr="00055DC3">
        <w:rPr>
          <w:sz w:val="16"/>
          <w:szCs w:val="16"/>
        </w:rPr>
        <w:t>)</w:t>
      </w:r>
    </w:p>
    <w:p w14:paraId="5822800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3E97831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 xml:space="preserve">("[E]: Document \"%s\" is not valid.\n", </w:t>
      </w:r>
      <w:proofErr w:type="spellStart"/>
      <w:r w:rsidRPr="00055DC3">
        <w:rPr>
          <w:sz w:val="16"/>
          <w:szCs w:val="16"/>
        </w:rPr>
        <w:t>fileToParse.c_str</w:t>
      </w:r>
      <w:proofErr w:type="spellEnd"/>
      <w:r w:rsidRPr="00055DC3">
        <w:rPr>
          <w:sz w:val="16"/>
          <w:szCs w:val="16"/>
        </w:rPr>
        <w:t>());</w:t>
      </w:r>
    </w:p>
    <w:p w14:paraId="558DA3D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5D31A5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g_unknownSyntaxErrorQnt</w:t>
      </w:r>
      <w:proofErr w:type="spellEnd"/>
      <w:r w:rsidRPr="00055DC3">
        <w:rPr>
          <w:sz w:val="16"/>
          <w:szCs w:val="16"/>
        </w:rPr>
        <w:t>)</w:t>
      </w:r>
    </w:p>
    <w:p w14:paraId="7EA64E0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4D0C34E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 xml:space="preserve">("[E]: %d unknown syntax error(s) </w:t>
      </w:r>
      <w:proofErr w:type="spellStart"/>
      <w:r w:rsidRPr="00055DC3">
        <w:rPr>
          <w:sz w:val="16"/>
          <w:szCs w:val="16"/>
        </w:rPr>
        <w:t>ocured</w:t>
      </w:r>
      <w:proofErr w:type="spellEnd"/>
      <w:r w:rsidRPr="00055DC3">
        <w:rPr>
          <w:sz w:val="16"/>
          <w:szCs w:val="16"/>
        </w:rPr>
        <w:t xml:space="preserve">.\n", </w:t>
      </w:r>
      <w:proofErr w:type="spellStart"/>
      <w:r w:rsidRPr="00055DC3">
        <w:rPr>
          <w:sz w:val="16"/>
          <w:szCs w:val="16"/>
        </w:rPr>
        <w:t>g_unknownSyntaxErrorQnt</w:t>
      </w:r>
      <w:proofErr w:type="spellEnd"/>
      <w:r w:rsidRPr="00055DC3">
        <w:rPr>
          <w:sz w:val="16"/>
          <w:szCs w:val="16"/>
        </w:rPr>
        <w:t>);</w:t>
      </w:r>
    </w:p>
    <w:p w14:paraId="6855DA4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0A3D2A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7D40F2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_</w:t>
      </w:r>
      <w:proofErr w:type="spellStart"/>
      <w:r w:rsidRPr="00055DC3">
        <w:rPr>
          <w:sz w:val="16"/>
          <w:szCs w:val="16"/>
        </w:rPr>
        <w:t>exitCode</w:t>
      </w:r>
      <w:proofErr w:type="spellEnd"/>
      <w:r w:rsidRPr="00055DC3">
        <w:rPr>
          <w:sz w:val="16"/>
          <w:szCs w:val="16"/>
        </w:rPr>
        <w:t xml:space="preserve"> = -1;</w:t>
      </w:r>
    </w:p>
    <w:p w14:paraId="4D55380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952887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else</w:t>
      </w:r>
    </w:p>
    <w:p w14:paraId="4E49C14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E88934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fileToParse</w:t>
      </w:r>
      <w:proofErr w:type="spellEnd"/>
      <w:r w:rsidRPr="00055DC3">
        <w:rPr>
          <w:sz w:val="16"/>
          <w:szCs w:val="16"/>
        </w:rPr>
        <w:t xml:space="preserve"> != "" )</w:t>
      </w:r>
    </w:p>
    <w:p w14:paraId="5887573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5B2906C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 xml:space="preserve">("[I]: Document \"%s\" is valid.\n", </w:t>
      </w:r>
      <w:proofErr w:type="spellStart"/>
      <w:r w:rsidRPr="00055DC3">
        <w:rPr>
          <w:sz w:val="16"/>
          <w:szCs w:val="16"/>
        </w:rPr>
        <w:t>fileToParse.c_str</w:t>
      </w:r>
      <w:proofErr w:type="spellEnd"/>
      <w:r w:rsidRPr="00055DC3">
        <w:rPr>
          <w:sz w:val="16"/>
          <w:szCs w:val="16"/>
        </w:rPr>
        <w:t>());</w:t>
      </w:r>
    </w:p>
    <w:p w14:paraId="4FF61CE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FBF48C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858782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550632E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</w:t>
      </w:r>
      <w:proofErr w:type="spellStart"/>
      <w:r w:rsidRPr="00055DC3">
        <w:rPr>
          <w:sz w:val="16"/>
          <w:szCs w:val="16"/>
        </w:rPr>
        <w:t>ifndef</w:t>
      </w:r>
      <w:proofErr w:type="spellEnd"/>
      <w:r w:rsidRPr="00055DC3">
        <w:rPr>
          <w:sz w:val="16"/>
          <w:szCs w:val="16"/>
        </w:rPr>
        <w:t xml:space="preserve"> </w:t>
      </w:r>
      <w:proofErr w:type="spellStart"/>
      <w:r w:rsidRPr="00055DC3">
        <w:rPr>
          <w:sz w:val="16"/>
          <w:szCs w:val="16"/>
        </w:rPr>
        <w:t>unix</w:t>
      </w:r>
      <w:proofErr w:type="spellEnd"/>
    </w:p>
    <w:p w14:paraId="69DCA83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>("[I]: Exiting parser. Press any key to continue...\n\n");</w:t>
      </w:r>
    </w:p>
    <w:p w14:paraId="512EBC1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_</w:t>
      </w:r>
      <w:proofErr w:type="spellStart"/>
      <w:r w:rsidRPr="00055DC3">
        <w:rPr>
          <w:sz w:val="16"/>
          <w:szCs w:val="16"/>
        </w:rPr>
        <w:t>getch</w:t>
      </w:r>
      <w:proofErr w:type="spellEnd"/>
      <w:r w:rsidRPr="00055DC3">
        <w:rPr>
          <w:sz w:val="16"/>
          <w:szCs w:val="16"/>
        </w:rPr>
        <w:t>();</w:t>
      </w:r>
    </w:p>
    <w:p w14:paraId="08F3BF3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#else</w:t>
      </w:r>
    </w:p>
    <w:p w14:paraId="09FA6AA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>("\n");</w:t>
      </w:r>
    </w:p>
    <w:p w14:paraId="66DB71A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#endif</w:t>
      </w:r>
    </w:p>
    <w:p w14:paraId="0BA4B2D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86ED1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exit(_</w:t>
      </w:r>
      <w:proofErr w:type="spellStart"/>
      <w:r w:rsidRPr="00055DC3">
        <w:rPr>
          <w:sz w:val="16"/>
          <w:szCs w:val="16"/>
        </w:rPr>
        <w:t>exitCode</w:t>
      </w:r>
      <w:proofErr w:type="spellEnd"/>
      <w:r w:rsidRPr="00055DC3">
        <w:rPr>
          <w:sz w:val="16"/>
          <w:szCs w:val="16"/>
        </w:rPr>
        <w:t>);</w:t>
      </w:r>
    </w:p>
    <w:p w14:paraId="5E5E85F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6B45A53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9E075C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void </w:t>
      </w:r>
      <w:proofErr w:type="spellStart"/>
      <w:r w:rsidRPr="00055DC3">
        <w:rPr>
          <w:sz w:val="16"/>
          <w:szCs w:val="16"/>
        </w:rPr>
        <w:t>PrintStr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 xml:space="preserve"> s)</w:t>
      </w:r>
    </w:p>
    <w:p w14:paraId="6312B5F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5FDCD0A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printf</w:t>
      </w:r>
      <w:proofErr w:type="spellEnd"/>
      <w:r w:rsidRPr="00055DC3">
        <w:rPr>
          <w:sz w:val="16"/>
          <w:szCs w:val="16"/>
        </w:rPr>
        <w:t xml:space="preserve">("%s", </w:t>
      </w:r>
      <w:proofErr w:type="spellStart"/>
      <w:r w:rsidRPr="00055DC3">
        <w:rPr>
          <w:sz w:val="16"/>
          <w:szCs w:val="16"/>
        </w:rPr>
        <w:t>reinterpret_cast</w:t>
      </w:r>
      <w:proofErr w:type="spellEnd"/>
      <w:r w:rsidRPr="00055DC3">
        <w:rPr>
          <w:sz w:val="16"/>
          <w:szCs w:val="16"/>
        </w:rPr>
        <w:t>&lt;string*&gt;(</w:t>
      </w:r>
      <w:proofErr w:type="spellStart"/>
      <w:r w:rsidRPr="00055DC3">
        <w:rPr>
          <w:sz w:val="16"/>
          <w:szCs w:val="16"/>
        </w:rPr>
        <w:t>s.p_string</w:t>
      </w:r>
      <w:proofErr w:type="spellEnd"/>
      <w:r w:rsidRPr="00055DC3">
        <w:rPr>
          <w:sz w:val="16"/>
          <w:szCs w:val="16"/>
        </w:rPr>
        <w:t>)-&gt;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353D68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0FDB8AD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46B30C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bool Tag::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(const Tag &amp; other)</w:t>
      </w:r>
    </w:p>
    <w:p w14:paraId="4F3A28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05269AF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if (this-&gt;type != </w:t>
      </w:r>
      <w:proofErr w:type="spellStart"/>
      <w:r w:rsidRPr="00055DC3">
        <w:rPr>
          <w:sz w:val="16"/>
          <w:szCs w:val="16"/>
        </w:rPr>
        <w:t>other.type</w:t>
      </w:r>
      <w:proofErr w:type="spellEnd"/>
      <w:r w:rsidRPr="00055DC3">
        <w:rPr>
          <w:sz w:val="16"/>
          <w:szCs w:val="16"/>
        </w:rPr>
        <w:t xml:space="preserve"> &amp;&amp;</w:t>
      </w:r>
    </w:p>
    <w:p w14:paraId="35145B7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this-&gt;name == other.name)</w:t>
      </w:r>
    </w:p>
    <w:p w14:paraId="690594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1615926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true;</w:t>
      </w:r>
    </w:p>
    <w:p w14:paraId="549D440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304730C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628497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false;</w:t>
      </w:r>
    </w:p>
    <w:p w14:paraId="42984DE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67F061D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BE567C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proofErr w:type="spellStart"/>
      <w:r w:rsidRPr="00055DC3">
        <w:rPr>
          <w:sz w:val="16"/>
          <w:szCs w:val="16"/>
        </w:rPr>
        <w:t>TagType</w:t>
      </w:r>
      <w:proofErr w:type="spellEnd"/>
      <w:r w:rsidRPr="00055DC3">
        <w:rPr>
          <w:sz w:val="16"/>
          <w:szCs w:val="16"/>
        </w:rPr>
        <w:t xml:space="preserve"> Tag::Type()</w:t>
      </w:r>
    </w:p>
    <w:p w14:paraId="7ACB9A8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FF5222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this-&gt;type;</w:t>
      </w:r>
    </w:p>
    <w:p w14:paraId="2A2D54C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281AC2F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5B75C8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string Tag::Name()</w:t>
      </w:r>
    </w:p>
    <w:p w14:paraId="06662B4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1896C9B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this-&gt;name;</w:t>
      </w:r>
    </w:p>
    <w:p w14:paraId="6BC433A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60FFBD1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E068A7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bool Tag::operator==(const Tag&amp; other)</w:t>
      </w:r>
    </w:p>
    <w:p w14:paraId="6BFA4F3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7CBDF15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(this-&gt;name == other.name &amp;&amp;</w:t>
      </w:r>
    </w:p>
    <w:p w14:paraId="1DE0299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this-&gt;type == </w:t>
      </w:r>
      <w:proofErr w:type="spellStart"/>
      <w:r w:rsidRPr="00055DC3">
        <w:rPr>
          <w:sz w:val="16"/>
          <w:szCs w:val="16"/>
        </w:rPr>
        <w:t>other.type</w:t>
      </w:r>
      <w:proofErr w:type="spellEnd"/>
      <w:r w:rsidRPr="00055DC3">
        <w:rPr>
          <w:sz w:val="16"/>
          <w:szCs w:val="16"/>
        </w:rPr>
        <w:t>)</w:t>
      </w:r>
    </w:p>
    <w:p w14:paraId="3BA7518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1CEE93B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true;</w:t>
      </w:r>
    </w:p>
    <w:p w14:paraId="07A487E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DFE6EE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4F1606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false;</w:t>
      </w:r>
    </w:p>
    <w:p w14:paraId="2B0CD42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263453A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07A2C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int Tag::Line()</w:t>
      </w:r>
    </w:p>
    <w:p w14:paraId="2A02386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323A844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this-&gt;line;</w:t>
      </w:r>
    </w:p>
    <w:p w14:paraId="09F0C4B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74B6D00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456B36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void </w:t>
      </w:r>
      <w:proofErr w:type="spellStart"/>
      <w:r w:rsidRPr="00055DC3">
        <w:rPr>
          <w:sz w:val="16"/>
          <w:szCs w:val="16"/>
        </w:rPr>
        <w:t>AddToTagList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 xml:space="preserve"> name, </w:t>
      </w:r>
      <w:proofErr w:type="spellStart"/>
      <w:r w:rsidRPr="00055DC3">
        <w:rPr>
          <w:sz w:val="16"/>
          <w:szCs w:val="16"/>
        </w:rPr>
        <w:t>TagType</w:t>
      </w:r>
      <w:proofErr w:type="spellEnd"/>
      <w:r w:rsidRPr="00055DC3">
        <w:rPr>
          <w:sz w:val="16"/>
          <w:szCs w:val="16"/>
        </w:rPr>
        <w:t xml:space="preserve"> type)</w:t>
      </w:r>
    </w:p>
    <w:p w14:paraId="2D2DEFD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5657722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tags.push_back</w:t>
      </w:r>
      <w:proofErr w:type="spellEnd"/>
      <w:r w:rsidRPr="00055DC3">
        <w:rPr>
          <w:sz w:val="16"/>
          <w:szCs w:val="16"/>
        </w:rPr>
        <w:t xml:space="preserve">(Tag( * </w:t>
      </w:r>
      <w:proofErr w:type="spellStart"/>
      <w:r w:rsidRPr="00055DC3">
        <w:rPr>
          <w:sz w:val="16"/>
          <w:szCs w:val="16"/>
        </w:rPr>
        <w:t>reinterpret_cast</w:t>
      </w:r>
      <w:proofErr w:type="spellEnd"/>
      <w:r w:rsidRPr="00055DC3">
        <w:rPr>
          <w:sz w:val="16"/>
          <w:szCs w:val="16"/>
        </w:rPr>
        <w:t>&lt;string*&gt;(</w:t>
      </w:r>
      <w:proofErr w:type="spellStart"/>
      <w:r w:rsidRPr="00055DC3">
        <w:rPr>
          <w:sz w:val="16"/>
          <w:szCs w:val="16"/>
        </w:rPr>
        <w:t>name.p_string</w:t>
      </w:r>
      <w:proofErr w:type="spellEnd"/>
      <w:r w:rsidRPr="00055DC3">
        <w:rPr>
          <w:sz w:val="16"/>
          <w:szCs w:val="16"/>
        </w:rPr>
        <w:t xml:space="preserve">), </w:t>
      </w:r>
    </w:p>
    <w:p w14:paraId="73C455C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type, </w:t>
      </w:r>
      <w:proofErr w:type="spellStart"/>
      <w:r w:rsidRPr="00055DC3">
        <w:rPr>
          <w:sz w:val="16"/>
          <w:szCs w:val="16"/>
        </w:rPr>
        <w:t>name.line</w:t>
      </w:r>
      <w:proofErr w:type="spellEnd"/>
      <w:r w:rsidRPr="00055DC3">
        <w:rPr>
          <w:sz w:val="16"/>
          <w:szCs w:val="16"/>
        </w:rPr>
        <w:t>));</w:t>
      </w:r>
    </w:p>
    <w:p w14:paraId="4E1CACC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3D1D52B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8FA289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bool </w:t>
      </w:r>
      <w:proofErr w:type="spellStart"/>
      <w:r w:rsidRPr="00055DC3">
        <w:rPr>
          <w:sz w:val="16"/>
          <w:szCs w:val="16"/>
        </w:rPr>
        <w:t>DeleteProperlyNestedTag</w:t>
      </w:r>
      <w:proofErr w:type="spellEnd"/>
      <w:r w:rsidRPr="00055DC3">
        <w:rPr>
          <w:sz w:val="16"/>
          <w:szCs w:val="16"/>
        </w:rPr>
        <w:t>(list&lt;Tag&gt;&amp; tags)</w:t>
      </w:r>
    </w:p>
    <w:p w14:paraId="1FF31B7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4C71876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for (auto it = 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 xml:space="preserve">(); it !=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 it++)</w:t>
      </w:r>
    </w:p>
    <w:p w14:paraId="3A659A0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66D3875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ab/>
      </w: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 xml:space="preserve"> = it;</w:t>
      </w:r>
    </w:p>
    <w:p w14:paraId="5BFBEB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++;</w:t>
      </w:r>
    </w:p>
    <w:p w14:paraId="6A7EA28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72D8EF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49D2CB4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36CE824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2B68727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60FC6AE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E9D8BF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((*it).Type() == Open &amp;&amp;</w:t>
      </w:r>
    </w:p>
    <w:p w14:paraId="0D10369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(*it).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(*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) == true)</w:t>
      </w:r>
    </w:p>
    <w:p w14:paraId="420BE65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5D91B35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 xml:space="preserve">(it); </w:t>
      </w:r>
    </w:p>
    <w:p w14:paraId="3999C88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);</w:t>
      </w:r>
    </w:p>
    <w:p w14:paraId="5BADC3A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true;</w:t>
      </w:r>
    </w:p>
    <w:p w14:paraId="343869E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7343F3F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10F3799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78D541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false;</w:t>
      </w:r>
    </w:p>
    <w:p w14:paraId="33DF47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17B96C6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F7F641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bool </w:t>
      </w:r>
      <w:proofErr w:type="spellStart"/>
      <w:r w:rsidRPr="00055DC3">
        <w:rPr>
          <w:sz w:val="16"/>
          <w:szCs w:val="16"/>
        </w:rPr>
        <w:t>DeleteProperlyNestedTags</w:t>
      </w:r>
      <w:proofErr w:type="spellEnd"/>
      <w:r w:rsidRPr="00055DC3">
        <w:rPr>
          <w:sz w:val="16"/>
          <w:szCs w:val="16"/>
        </w:rPr>
        <w:t>(list&lt;Tag&gt;&amp; tags)</w:t>
      </w:r>
    </w:p>
    <w:p w14:paraId="153059B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7AEEAF9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bool </w:t>
      </w:r>
      <w:proofErr w:type="spellStart"/>
      <w:r w:rsidRPr="00055DC3">
        <w:rPr>
          <w:sz w:val="16"/>
          <w:szCs w:val="16"/>
        </w:rPr>
        <w:t>deletedSome</w:t>
      </w:r>
      <w:proofErr w:type="spellEnd"/>
      <w:r w:rsidRPr="00055DC3">
        <w:rPr>
          <w:sz w:val="16"/>
          <w:szCs w:val="16"/>
        </w:rPr>
        <w:t xml:space="preserve"> = false;</w:t>
      </w:r>
    </w:p>
    <w:p w14:paraId="31D467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while (1) </w:t>
      </w:r>
    </w:p>
    <w:p w14:paraId="3C9022B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{ </w:t>
      </w:r>
    </w:p>
    <w:p w14:paraId="00901B0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DeleteProperlyNestedTag</w:t>
      </w:r>
      <w:proofErr w:type="spellEnd"/>
      <w:r w:rsidRPr="00055DC3">
        <w:rPr>
          <w:sz w:val="16"/>
          <w:szCs w:val="16"/>
        </w:rPr>
        <w:t>(tags))</w:t>
      </w:r>
    </w:p>
    <w:p w14:paraId="3369818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719B1BC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deletedSome</w:t>
      </w:r>
      <w:proofErr w:type="spellEnd"/>
      <w:r w:rsidRPr="00055DC3">
        <w:rPr>
          <w:sz w:val="16"/>
          <w:szCs w:val="16"/>
        </w:rPr>
        <w:t xml:space="preserve"> = true;</w:t>
      </w:r>
    </w:p>
    <w:p w14:paraId="66851FF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C28C67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6352746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6D47B36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72BB8F6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0783F0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015B6D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C14602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deletedSome</w:t>
      </w:r>
      <w:proofErr w:type="spellEnd"/>
      <w:r w:rsidRPr="00055DC3">
        <w:rPr>
          <w:sz w:val="16"/>
          <w:szCs w:val="16"/>
        </w:rPr>
        <w:t>;</w:t>
      </w:r>
    </w:p>
    <w:p w14:paraId="54B8756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437DD39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D2AADB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pair&lt;list&lt;Tag&gt;::iterator, list&lt;Tag&gt;::iterator&gt; </w:t>
      </w:r>
    </w:p>
    <w:p w14:paraId="7956C38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proofErr w:type="spellStart"/>
      <w:r w:rsidRPr="00055DC3">
        <w:rPr>
          <w:sz w:val="16"/>
          <w:szCs w:val="16"/>
        </w:rPr>
        <w:t>FindImproperlyNestedOpenTag</w:t>
      </w:r>
      <w:proofErr w:type="spellEnd"/>
      <w:r w:rsidRPr="00055DC3">
        <w:rPr>
          <w:sz w:val="16"/>
          <w:szCs w:val="16"/>
        </w:rPr>
        <w:t>(list&lt;Tag&gt;&amp; tags)</w:t>
      </w:r>
    </w:p>
    <w:p w14:paraId="10981CE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3698FA4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tags.empty</w:t>
      </w:r>
      <w:proofErr w:type="spellEnd"/>
      <w:r w:rsidRPr="00055DC3">
        <w:rPr>
          <w:sz w:val="16"/>
          <w:szCs w:val="16"/>
        </w:rPr>
        <w:t>())</w:t>
      </w:r>
    </w:p>
    <w:p w14:paraId="25C5FFA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37EEB58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5BB653B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7CB7116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623D9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tags.size</w:t>
      </w:r>
      <w:proofErr w:type="spellEnd"/>
      <w:r w:rsidRPr="00055DC3">
        <w:rPr>
          <w:sz w:val="16"/>
          <w:szCs w:val="16"/>
        </w:rPr>
        <w:t>() == 1)</w:t>
      </w:r>
    </w:p>
    <w:p w14:paraId="7851C8C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4918A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((*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()).Type() == Open)</w:t>
      </w:r>
    </w:p>
    <w:p w14:paraId="0E71F6E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45197ED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7E23DB2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09BCB0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33C88D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2FDFDBE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3A04900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5C16253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89EDCE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18CE0D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it = 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();</w:t>
      </w:r>
    </w:p>
    <w:p w14:paraId="749B1D1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 xml:space="preserve"> = it;</w:t>
      </w:r>
    </w:p>
    <w:p w14:paraId="7DB77B3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++;</w:t>
      </w:r>
    </w:p>
    <w:p w14:paraId="02FE6C4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58DD4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while (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 xml:space="preserve"> !=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5D14E5B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05BD39B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 (*it).Type() == Open &amp;&amp;</w:t>
      </w:r>
    </w:p>
    <w:p w14:paraId="475C80C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 (*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).Type() == Close)</w:t>
      </w:r>
    </w:p>
    <w:p w14:paraId="42C4C42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1A5198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(! (*it).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(*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))</w:t>
      </w:r>
    </w:p>
    <w:p w14:paraId="05D12D5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44C4CED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 xml:space="preserve">(it, </w:t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);</w:t>
      </w:r>
    </w:p>
    <w:p w14:paraId="4D3F504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0F8065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618212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6BDB8E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it++;</w:t>
      </w:r>
    </w:p>
    <w:p w14:paraId="276C466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nextIt</w:t>
      </w:r>
      <w:proofErr w:type="spellEnd"/>
      <w:r w:rsidRPr="00055DC3">
        <w:rPr>
          <w:sz w:val="16"/>
          <w:szCs w:val="16"/>
        </w:rPr>
        <w:t>++;</w:t>
      </w:r>
    </w:p>
    <w:p w14:paraId="7FD66D6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03016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FD2B5F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((*it).Type() == Open)</w:t>
      </w:r>
    </w:p>
    <w:p w14:paraId="419BDCA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ab/>
        <w:t>{</w:t>
      </w:r>
    </w:p>
    <w:p w14:paraId="136E0D8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 xml:space="preserve">(it,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0008BED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A8F1C8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F46EEC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2F43B13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52F38D0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4757EB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pair&lt;list&lt;Tag&gt;::iterator, list&lt;Tag&gt;::iterator&gt; </w:t>
      </w:r>
    </w:p>
    <w:p w14:paraId="0A8BD98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proofErr w:type="spellStart"/>
      <w:r w:rsidRPr="00055DC3">
        <w:rPr>
          <w:sz w:val="16"/>
          <w:szCs w:val="16"/>
        </w:rPr>
        <w:t>FindImproperlyNestedCloseTag</w:t>
      </w:r>
      <w:proofErr w:type="spellEnd"/>
      <w:r w:rsidRPr="00055DC3">
        <w:rPr>
          <w:sz w:val="16"/>
          <w:szCs w:val="16"/>
        </w:rPr>
        <w:t>(list&lt;Tag&gt;&amp; tags)</w:t>
      </w:r>
    </w:p>
    <w:p w14:paraId="3225B5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BA6B5C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tags.empty</w:t>
      </w:r>
      <w:proofErr w:type="spellEnd"/>
      <w:r w:rsidRPr="00055DC3">
        <w:rPr>
          <w:sz w:val="16"/>
          <w:szCs w:val="16"/>
        </w:rPr>
        <w:t>())</w:t>
      </w:r>
    </w:p>
    <w:p w14:paraId="7598A49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BEEA36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0CFF4D9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39510D2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5723C7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((*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()).Type() == Close)</w:t>
      </w:r>
    </w:p>
    <w:p w14:paraId="3A86EDB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655A2D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4F8D349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7727731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F76812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tags.size</w:t>
      </w:r>
      <w:proofErr w:type="spellEnd"/>
      <w:r w:rsidRPr="00055DC3">
        <w:rPr>
          <w:sz w:val="16"/>
          <w:szCs w:val="16"/>
        </w:rPr>
        <w:t>() == 1)</w:t>
      </w:r>
    </w:p>
    <w:p w14:paraId="4045D30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51BE1BF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0543E42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18950EC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963C06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</w:t>
      </w:r>
    </w:p>
    <w:p w14:paraId="72D820E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--;</w:t>
      </w:r>
    </w:p>
    <w:p w14:paraId="68732BB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it = 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;</w:t>
      </w:r>
    </w:p>
    <w:p w14:paraId="255FDCD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--;</w:t>
      </w:r>
    </w:p>
    <w:p w14:paraId="69A754F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5374023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while (1)</w:t>
      </w:r>
    </w:p>
    <w:p w14:paraId="2485DA7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3E19C81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((*it).Type() == Close &amp;&amp;</w:t>
      </w:r>
    </w:p>
    <w:p w14:paraId="7E1DE62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(*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).Type() == Open)</w:t>
      </w:r>
    </w:p>
    <w:p w14:paraId="5C146C0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680D8A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(!(*it).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(*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))</w:t>
      </w:r>
    </w:p>
    <w:p w14:paraId="68045A8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0A11E16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 xml:space="preserve">(it, 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);</w:t>
      </w:r>
    </w:p>
    <w:p w14:paraId="6B012FF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79AFB9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7FB395D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7894BB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())</w:t>
      </w:r>
    </w:p>
    <w:p w14:paraId="5929FB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3A94DAF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7BA005D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50E304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C5FD03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it--;</w:t>
      </w:r>
    </w:p>
    <w:p w14:paraId="12C3AA7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previousIt</w:t>
      </w:r>
      <w:proofErr w:type="spellEnd"/>
      <w:r w:rsidRPr="00055DC3">
        <w:rPr>
          <w:sz w:val="16"/>
          <w:szCs w:val="16"/>
        </w:rPr>
        <w:t>--;</w:t>
      </w:r>
    </w:p>
    <w:p w14:paraId="776E906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7A7D4E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CA089C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make_pair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(),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());</w:t>
      </w:r>
    </w:p>
    <w:p w14:paraId="25D3410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3473B0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5539512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list&lt;Tag&gt;::iterator </w:t>
      </w:r>
      <w:proofErr w:type="spellStart"/>
      <w:r w:rsidRPr="00055DC3">
        <w:rPr>
          <w:sz w:val="16"/>
          <w:szCs w:val="16"/>
        </w:rPr>
        <w:t>FindCloseTagPair</w:t>
      </w:r>
      <w:proofErr w:type="spellEnd"/>
      <w:r w:rsidRPr="00055DC3">
        <w:rPr>
          <w:sz w:val="16"/>
          <w:szCs w:val="16"/>
        </w:rPr>
        <w:t xml:space="preserve">(list&lt;Tag&gt;::iterator 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, list&lt;Tag&gt;&amp; tags)</w:t>
      </w:r>
    </w:p>
    <w:p w14:paraId="12EB63F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B65EA6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if ( 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 ||</w:t>
      </w:r>
    </w:p>
    <w:p w14:paraId="3FDEEAD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 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 )</w:t>
      </w:r>
    </w:p>
    <w:p w14:paraId="65E4A1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0F0B48A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</w:t>
      </w:r>
    </w:p>
    <w:p w14:paraId="3EEFFDA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17E38DB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FC19F3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;</w:t>
      </w:r>
    </w:p>
    <w:p w14:paraId="12050D9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bool </w:t>
      </w:r>
      <w:proofErr w:type="spellStart"/>
      <w:r w:rsidRPr="00055DC3">
        <w:rPr>
          <w:sz w:val="16"/>
          <w:szCs w:val="16"/>
        </w:rPr>
        <w:t>lastIteratorChecked</w:t>
      </w:r>
      <w:proofErr w:type="spellEnd"/>
      <w:r w:rsidRPr="00055DC3">
        <w:rPr>
          <w:sz w:val="16"/>
          <w:szCs w:val="16"/>
        </w:rPr>
        <w:t xml:space="preserve"> = false;</w:t>
      </w:r>
    </w:p>
    <w:p w14:paraId="66E73E2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while (!</w:t>
      </w:r>
      <w:proofErr w:type="spellStart"/>
      <w:r w:rsidRPr="00055DC3">
        <w:rPr>
          <w:sz w:val="16"/>
          <w:szCs w:val="16"/>
        </w:rPr>
        <w:t>lastIteratorChecked</w:t>
      </w:r>
      <w:proofErr w:type="spellEnd"/>
      <w:r w:rsidRPr="00055DC3">
        <w:rPr>
          <w:sz w:val="16"/>
          <w:szCs w:val="16"/>
        </w:rPr>
        <w:t>)</w:t>
      </w:r>
    </w:p>
    <w:p w14:paraId="5049733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2CD6765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--;</w:t>
      </w:r>
    </w:p>
    <w:p w14:paraId="3A862A7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817E8A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(*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 xml:space="preserve"> == *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)</w:t>
      </w:r>
    </w:p>
    <w:p w14:paraId="58461FB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53ACA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0B6DEA3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2C0231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00E15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((*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).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(*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))</w:t>
      </w:r>
    </w:p>
    <w:p w14:paraId="674E21B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3B6FDA9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;</w:t>
      </w:r>
    </w:p>
    <w:p w14:paraId="4D20E7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0254AF1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5CEA0B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tags.begin</w:t>
      </w:r>
      <w:proofErr w:type="spellEnd"/>
      <w:r w:rsidRPr="00055DC3">
        <w:rPr>
          <w:sz w:val="16"/>
          <w:szCs w:val="16"/>
        </w:rPr>
        <w:t>())</w:t>
      </w:r>
    </w:p>
    <w:p w14:paraId="62F924C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ab/>
      </w:r>
      <w:r w:rsidRPr="00055DC3">
        <w:rPr>
          <w:sz w:val="16"/>
          <w:szCs w:val="16"/>
        </w:rPr>
        <w:tab/>
        <w:t>{</w:t>
      </w:r>
    </w:p>
    <w:p w14:paraId="0B0537B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lastIteratorChecked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6236FF9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72F8C9E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D659E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E70D06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</w:t>
      </w:r>
    </w:p>
    <w:p w14:paraId="58F6D20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0FE470F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9CEC1C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list&lt;Tag&gt;::iterator </w:t>
      </w:r>
      <w:proofErr w:type="spellStart"/>
      <w:r w:rsidRPr="00055DC3">
        <w:rPr>
          <w:sz w:val="16"/>
          <w:szCs w:val="16"/>
        </w:rPr>
        <w:t>FindOpenTagPair</w:t>
      </w:r>
      <w:proofErr w:type="spellEnd"/>
      <w:r w:rsidRPr="00055DC3">
        <w:rPr>
          <w:sz w:val="16"/>
          <w:szCs w:val="16"/>
        </w:rPr>
        <w:t xml:space="preserve">(list&lt;Tag&gt;::iterator 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, list&lt;Tag&gt;&amp; tags)</w:t>
      </w:r>
    </w:p>
    <w:p w14:paraId="1BED719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7F2ACC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27EC6CC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3416012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</w:t>
      </w:r>
    </w:p>
    <w:p w14:paraId="4B3746D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22A5110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18BF7F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it = 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;</w:t>
      </w:r>
    </w:p>
    <w:p w14:paraId="61B57DB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it++;</w:t>
      </w:r>
    </w:p>
    <w:p w14:paraId="0AA41F3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for(auto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 xml:space="preserve"> = it;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 xml:space="preserve"> !=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 xml:space="preserve">();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++)</w:t>
      </w:r>
    </w:p>
    <w:p w14:paraId="554F07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53D2528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(*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 xml:space="preserve"> == *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)</w:t>
      </w:r>
    </w:p>
    <w:p w14:paraId="46B4424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0C5FA41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4C25E6D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65155E3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FCCEA0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((*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).</w:t>
      </w:r>
      <w:proofErr w:type="spellStart"/>
      <w:r w:rsidRPr="00055DC3">
        <w:rPr>
          <w:sz w:val="16"/>
          <w:szCs w:val="16"/>
        </w:rPr>
        <w:t>isPair</w:t>
      </w:r>
      <w:proofErr w:type="spellEnd"/>
      <w:r w:rsidRPr="00055DC3">
        <w:rPr>
          <w:sz w:val="16"/>
          <w:szCs w:val="16"/>
        </w:rPr>
        <w:t>(*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))</w:t>
      </w:r>
    </w:p>
    <w:p w14:paraId="733A09C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495A98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expectantIt</w:t>
      </w:r>
      <w:proofErr w:type="spellEnd"/>
      <w:r w:rsidRPr="00055DC3">
        <w:rPr>
          <w:sz w:val="16"/>
          <w:szCs w:val="16"/>
        </w:rPr>
        <w:t>;</w:t>
      </w:r>
    </w:p>
    <w:p w14:paraId="4C9472B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76026AF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5CE694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AAAE4F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();</w:t>
      </w:r>
    </w:p>
    <w:p w14:paraId="391F062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763C4DB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27DC11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bool </w:t>
      </w:r>
      <w:proofErr w:type="spellStart"/>
      <w:r w:rsidRPr="00055DC3">
        <w:rPr>
          <w:sz w:val="16"/>
          <w:szCs w:val="16"/>
        </w:rPr>
        <w:t>ValidateName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 xml:space="preserve"> name)</w:t>
      </w:r>
    </w:p>
    <w:p w14:paraId="2D64788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027094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ValidateName</w:t>
      </w:r>
      <w:proofErr w:type="spellEnd"/>
      <w:r w:rsidRPr="00055DC3">
        <w:rPr>
          <w:sz w:val="16"/>
          <w:szCs w:val="16"/>
        </w:rPr>
        <w:t xml:space="preserve">( * </w:t>
      </w:r>
      <w:proofErr w:type="spellStart"/>
      <w:r w:rsidRPr="00055DC3">
        <w:rPr>
          <w:sz w:val="16"/>
          <w:szCs w:val="16"/>
        </w:rPr>
        <w:t>reinterpret_cast</w:t>
      </w:r>
      <w:proofErr w:type="spellEnd"/>
      <w:r w:rsidRPr="00055DC3">
        <w:rPr>
          <w:sz w:val="16"/>
          <w:szCs w:val="16"/>
        </w:rPr>
        <w:t>&lt;string *&gt;(</w:t>
      </w:r>
      <w:proofErr w:type="spellStart"/>
      <w:r w:rsidRPr="00055DC3">
        <w:rPr>
          <w:sz w:val="16"/>
          <w:szCs w:val="16"/>
        </w:rPr>
        <w:t>name.p_string</w:t>
      </w:r>
      <w:proofErr w:type="spellEnd"/>
      <w:r w:rsidRPr="00055DC3">
        <w:rPr>
          <w:sz w:val="16"/>
          <w:szCs w:val="16"/>
        </w:rPr>
        <w:t xml:space="preserve">), </w:t>
      </w:r>
      <w:proofErr w:type="spellStart"/>
      <w:r w:rsidRPr="00055DC3">
        <w:rPr>
          <w:sz w:val="16"/>
          <w:szCs w:val="16"/>
        </w:rPr>
        <w:t>name.line</w:t>
      </w:r>
      <w:proofErr w:type="spellEnd"/>
      <w:r w:rsidRPr="00055DC3">
        <w:rPr>
          <w:sz w:val="16"/>
          <w:szCs w:val="16"/>
        </w:rPr>
        <w:t>);</w:t>
      </w:r>
    </w:p>
    <w:p w14:paraId="33F38D5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2181869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1152CB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void </w:t>
      </w:r>
      <w:proofErr w:type="spellStart"/>
      <w:r w:rsidRPr="00055DC3">
        <w:rPr>
          <w:sz w:val="16"/>
          <w:szCs w:val="16"/>
        </w:rPr>
        <w:t>ValidateTagsNesting</w:t>
      </w:r>
      <w:proofErr w:type="spellEnd"/>
      <w:r w:rsidRPr="00055DC3">
        <w:rPr>
          <w:sz w:val="16"/>
          <w:szCs w:val="16"/>
        </w:rPr>
        <w:t>(list&lt;Tag&gt; &amp; tags)</w:t>
      </w:r>
    </w:p>
    <w:p w14:paraId="24623F5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82540B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while (!</w:t>
      </w:r>
      <w:proofErr w:type="spellStart"/>
      <w:r w:rsidRPr="00055DC3">
        <w:rPr>
          <w:sz w:val="16"/>
          <w:szCs w:val="16"/>
        </w:rPr>
        <w:t>tags.empty</w:t>
      </w:r>
      <w:proofErr w:type="spellEnd"/>
      <w:r w:rsidRPr="00055DC3">
        <w:rPr>
          <w:sz w:val="16"/>
          <w:szCs w:val="16"/>
        </w:rPr>
        <w:t>())</w:t>
      </w:r>
    </w:p>
    <w:p w14:paraId="78310D8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0CE0D00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DeleteProperlyNestedTags</w:t>
      </w:r>
      <w:proofErr w:type="spellEnd"/>
      <w:r w:rsidRPr="00055DC3">
        <w:rPr>
          <w:sz w:val="16"/>
          <w:szCs w:val="16"/>
        </w:rPr>
        <w:t>(tags);</w:t>
      </w:r>
    </w:p>
    <w:p w14:paraId="279A850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tags.empty</w:t>
      </w:r>
      <w:proofErr w:type="spellEnd"/>
      <w:r w:rsidRPr="00055DC3">
        <w:rPr>
          <w:sz w:val="16"/>
          <w:szCs w:val="16"/>
        </w:rPr>
        <w:t>())</w:t>
      </w:r>
    </w:p>
    <w:p w14:paraId="6DEE0C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6054E6E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342AB7F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65E0FB6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318F1B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while (1)</w:t>
      </w:r>
    </w:p>
    <w:p w14:paraId="6EFCB5E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6FDBCF1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pair = </w:t>
      </w:r>
      <w:proofErr w:type="spellStart"/>
      <w:r w:rsidRPr="00055DC3">
        <w:rPr>
          <w:sz w:val="16"/>
          <w:szCs w:val="16"/>
        </w:rPr>
        <w:t>FindImproperlyNestedOpenTag</w:t>
      </w:r>
      <w:proofErr w:type="spellEnd"/>
      <w:r w:rsidRPr="00055DC3">
        <w:rPr>
          <w:sz w:val="16"/>
          <w:szCs w:val="16"/>
        </w:rPr>
        <w:t>(tags);</w:t>
      </w:r>
    </w:p>
    <w:p w14:paraId="5EA38FB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pair.first</w:t>
      </w:r>
      <w:proofErr w:type="spellEnd"/>
      <w:r w:rsidRPr="00055DC3">
        <w:rPr>
          <w:sz w:val="16"/>
          <w:szCs w:val="16"/>
        </w:rPr>
        <w:t>;</w:t>
      </w:r>
    </w:p>
    <w:p w14:paraId="43CD903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40233A7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2285E96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0658D5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18FFFCA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F8D696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FindOpenTagPair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, tags);</w:t>
      </w:r>
    </w:p>
    <w:p w14:paraId="5F10F46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287DBDE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7AEC467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Open tag of element \"%s\" have no pair.\n", (*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5558893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);</w:t>
      </w:r>
      <w:r w:rsidRPr="00055DC3">
        <w:rPr>
          <w:sz w:val="16"/>
          <w:szCs w:val="16"/>
        </w:rPr>
        <w:tab/>
      </w:r>
    </w:p>
    <w:p w14:paraId="4093F2B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06D449F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1926C55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7F6CE24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if ( </w:t>
      </w:r>
      <w:proofErr w:type="spellStart"/>
      <w:r w:rsidRPr="00055DC3">
        <w:rPr>
          <w:sz w:val="16"/>
          <w:szCs w:val="16"/>
        </w:rPr>
        <w:t>FindCloseTagPair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 xml:space="preserve">, tags) !=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0F30E76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622A23C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E,%d,%d</w:t>
      </w:r>
      <w:proofErr w:type="spellEnd"/>
      <w:r w:rsidRPr="00055DC3">
        <w:rPr>
          <w:sz w:val="16"/>
          <w:szCs w:val="16"/>
        </w:rPr>
        <w:t>]: Tags of element \"%s\" are nested improperly.\n",</w:t>
      </w:r>
    </w:p>
    <w:p w14:paraId="05AB361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(*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14474EC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improperlyNestedOpenTagIt</w:t>
      </w:r>
      <w:proofErr w:type="spellEnd"/>
      <w:r w:rsidRPr="00055DC3">
        <w:rPr>
          <w:sz w:val="16"/>
          <w:szCs w:val="16"/>
        </w:rPr>
        <w:t>);</w:t>
      </w:r>
    </w:p>
    <w:p w14:paraId="0EA4E44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closeTagIt</w:t>
      </w:r>
      <w:proofErr w:type="spellEnd"/>
      <w:r w:rsidRPr="00055DC3">
        <w:rPr>
          <w:sz w:val="16"/>
          <w:szCs w:val="16"/>
        </w:rPr>
        <w:t>);</w:t>
      </w:r>
    </w:p>
    <w:p w14:paraId="66D6716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BC94EB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04DCA0B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F0E39B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Close tag of element \"%s\" have no pair.\n", (*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7FC9D66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);</w:t>
      </w:r>
    </w:p>
    <w:p w14:paraId="7D33504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349CE2B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01B204E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573193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B9C14A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while (1)</w:t>
      </w:r>
    </w:p>
    <w:p w14:paraId="3DD10CD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7E609C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pair = </w:t>
      </w:r>
      <w:proofErr w:type="spellStart"/>
      <w:r w:rsidRPr="00055DC3">
        <w:rPr>
          <w:sz w:val="16"/>
          <w:szCs w:val="16"/>
        </w:rPr>
        <w:t>FindImproperlyNestedCloseTag</w:t>
      </w:r>
      <w:proofErr w:type="spellEnd"/>
      <w:r w:rsidRPr="00055DC3">
        <w:rPr>
          <w:sz w:val="16"/>
          <w:szCs w:val="16"/>
        </w:rPr>
        <w:t>(tags);</w:t>
      </w:r>
    </w:p>
    <w:p w14:paraId="6F117B7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pair.first</w:t>
      </w:r>
      <w:proofErr w:type="spellEnd"/>
      <w:r w:rsidRPr="00055DC3">
        <w:rPr>
          <w:sz w:val="16"/>
          <w:szCs w:val="16"/>
        </w:rPr>
        <w:t>;</w:t>
      </w:r>
    </w:p>
    <w:p w14:paraId="0CBB821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1079923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22EBA2E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break;</w:t>
      </w:r>
    </w:p>
    <w:p w14:paraId="44D6082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6202D65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1E6C21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auto 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 xml:space="preserve"> = </w:t>
      </w:r>
      <w:proofErr w:type="spellStart"/>
      <w:r w:rsidRPr="00055DC3">
        <w:rPr>
          <w:sz w:val="16"/>
          <w:szCs w:val="16"/>
        </w:rPr>
        <w:t>FindCloseTagPair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, tags);</w:t>
      </w:r>
    </w:p>
    <w:p w14:paraId="2CAFF1E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 xml:space="preserve"> ==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74E0CC3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6F073FE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Close tag of element \"%s\" have no pair.\n", (*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042A9C2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);</w:t>
      </w:r>
    </w:p>
    <w:p w14:paraId="71B4DF3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2E49F3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57BCF79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07734A4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FindOpenTagPair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 xml:space="preserve">, tags) != </w:t>
      </w:r>
      <w:proofErr w:type="spellStart"/>
      <w:r w:rsidRPr="00055DC3">
        <w:rPr>
          <w:sz w:val="16"/>
          <w:szCs w:val="16"/>
        </w:rPr>
        <w:t>tags.end</w:t>
      </w:r>
      <w:proofErr w:type="spellEnd"/>
      <w:r w:rsidRPr="00055DC3">
        <w:rPr>
          <w:sz w:val="16"/>
          <w:szCs w:val="16"/>
        </w:rPr>
        <w:t>())</w:t>
      </w:r>
    </w:p>
    <w:p w14:paraId="6CF63BC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3D5FDF9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E,%d,%d</w:t>
      </w:r>
      <w:proofErr w:type="spellEnd"/>
      <w:r w:rsidRPr="00055DC3">
        <w:rPr>
          <w:sz w:val="16"/>
          <w:szCs w:val="16"/>
        </w:rPr>
        <w:t>]: Tags of element \"%s\" are nested improperly.\n",</w:t>
      </w:r>
    </w:p>
    <w:p w14:paraId="22107FD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(*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6E051D7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improperlyNestedCloseTagIt</w:t>
      </w:r>
      <w:proofErr w:type="spellEnd"/>
      <w:r w:rsidRPr="00055DC3">
        <w:rPr>
          <w:sz w:val="16"/>
          <w:szCs w:val="16"/>
        </w:rPr>
        <w:t>);</w:t>
      </w:r>
    </w:p>
    <w:p w14:paraId="5549421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openTagIt</w:t>
      </w:r>
      <w:proofErr w:type="spellEnd"/>
      <w:r w:rsidRPr="00055DC3">
        <w:rPr>
          <w:sz w:val="16"/>
          <w:szCs w:val="16"/>
        </w:rPr>
        <w:t>);</w:t>
      </w:r>
    </w:p>
    <w:p w14:paraId="7678512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00CF24B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else</w:t>
      </w:r>
    </w:p>
    <w:p w14:paraId="25C0FDA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77D0338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Open tag of element \"%s\" have no pair.\n", (*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).Line(), (*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).Name().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());</w:t>
      </w:r>
    </w:p>
    <w:p w14:paraId="0955C66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tags.erase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pair.second</w:t>
      </w:r>
      <w:proofErr w:type="spellEnd"/>
      <w:r w:rsidRPr="00055DC3">
        <w:rPr>
          <w:sz w:val="16"/>
          <w:szCs w:val="16"/>
        </w:rPr>
        <w:t>);</w:t>
      </w:r>
    </w:p>
    <w:p w14:paraId="3AA9457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0ADBD81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EFD40E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44B066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3E55D1B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7D5A3D5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9EFAB0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bool </w:t>
      </w:r>
      <w:proofErr w:type="spellStart"/>
      <w:r w:rsidRPr="00055DC3">
        <w:rPr>
          <w:sz w:val="16"/>
          <w:szCs w:val="16"/>
        </w:rPr>
        <w:t>ValidateName</w:t>
      </w:r>
      <w:proofErr w:type="spellEnd"/>
      <w:r w:rsidRPr="00055DC3">
        <w:rPr>
          <w:sz w:val="16"/>
          <w:szCs w:val="16"/>
        </w:rPr>
        <w:t>(string name, int line)</w:t>
      </w:r>
    </w:p>
    <w:p w14:paraId="4A816B4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1FDA26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name.size</w:t>
      </w:r>
      <w:proofErr w:type="spellEnd"/>
      <w:r w:rsidRPr="00055DC3">
        <w:rPr>
          <w:sz w:val="16"/>
          <w:szCs w:val="16"/>
        </w:rPr>
        <w:t>() &lt; 3)</w:t>
      </w:r>
    </w:p>
    <w:p w14:paraId="5A4BAC1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2416FA4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true;</w:t>
      </w:r>
    </w:p>
    <w:p w14:paraId="208C478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0A1597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8F300E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char _1st_3_chars[4] = { 0 };</w:t>
      </w:r>
    </w:p>
    <w:p w14:paraId="6D7583D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strncpy</w:t>
      </w:r>
      <w:proofErr w:type="spellEnd"/>
      <w:r w:rsidRPr="00055DC3">
        <w:rPr>
          <w:sz w:val="16"/>
          <w:szCs w:val="16"/>
        </w:rPr>
        <w:t xml:space="preserve">(_1st_3_chars, </w:t>
      </w:r>
      <w:proofErr w:type="spellStart"/>
      <w:r w:rsidRPr="00055DC3">
        <w:rPr>
          <w:sz w:val="16"/>
          <w:szCs w:val="16"/>
        </w:rPr>
        <w:t>name.c_str</w:t>
      </w:r>
      <w:proofErr w:type="spellEnd"/>
      <w:r w:rsidRPr="00055DC3">
        <w:rPr>
          <w:sz w:val="16"/>
          <w:szCs w:val="16"/>
        </w:rPr>
        <w:t>(), 3);</w:t>
      </w:r>
    </w:p>
    <w:p w14:paraId="5050A41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0B46C2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>(_1st_3_chars, "xml") == 0)</w:t>
      </w:r>
    </w:p>
    <w:p w14:paraId="64A63E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58AF29E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name \"%s\" contains \"[</w:t>
      </w:r>
      <w:proofErr w:type="spellStart"/>
      <w:r w:rsidRPr="00055DC3">
        <w:rPr>
          <w:sz w:val="16"/>
          <w:szCs w:val="16"/>
        </w:rPr>
        <w:t>xX</w:t>
      </w:r>
      <w:proofErr w:type="spellEnd"/>
      <w:r w:rsidRPr="00055DC3">
        <w:rPr>
          <w:sz w:val="16"/>
          <w:szCs w:val="16"/>
        </w:rPr>
        <w:t>][mM][</w:t>
      </w:r>
      <w:proofErr w:type="spellStart"/>
      <w:r w:rsidRPr="00055DC3">
        <w:rPr>
          <w:sz w:val="16"/>
          <w:szCs w:val="16"/>
        </w:rPr>
        <w:t>lL</w:t>
      </w:r>
      <w:proofErr w:type="spellEnd"/>
      <w:r w:rsidRPr="00055DC3">
        <w:rPr>
          <w:sz w:val="16"/>
          <w:szCs w:val="16"/>
        </w:rPr>
        <w:t xml:space="preserve">]\" pattern in the </w:t>
      </w:r>
      <w:proofErr w:type="spellStart"/>
      <w:r w:rsidRPr="00055DC3">
        <w:rPr>
          <w:sz w:val="16"/>
          <w:szCs w:val="16"/>
        </w:rPr>
        <w:t>beggining</w:t>
      </w:r>
      <w:proofErr w:type="spellEnd"/>
      <w:r w:rsidRPr="00055DC3">
        <w:rPr>
          <w:sz w:val="16"/>
          <w:szCs w:val="16"/>
        </w:rPr>
        <w:t xml:space="preserve"> of the string.\n", line, </w:t>
      </w:r>
      <w:proofErr w:type="spellStart"/>
      <w:r w:rsidRPr="00055DC3">
        <w:rPr>
          <w:sz w:val="16"/>
          <w:szCs w:val="16"/>
        </w:rPr>
        <w:t>name.c_str</w:t>
      </w:r>
      <w:proofErr w:type="spellEnd"/>
      <w:r w:rsidRPr="00055DC3">
        <w:rPr>
          <w:sz w:val="16"/>
          <w:szCs w:val="16"/>
        </w:rPr>
        <w:t>());</w:t>
      </w:r>
    </w:p>
    <w:p w14:paraId="52E6E75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false;</w:t>
      </w:r>
    </w:p>
    <w:p w14:paraId="7F45FAC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3AB3708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0F0ADC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return false;</w:t>
      </w:r>
    </w:p>
    <w:p w14:paraId="7C488B9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0620960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2B2725A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bool </w:t>
      </w:r>
      <w:proofErr w:type="spellStart"/>
      <w:r w:rsidRPr="00055DC3">
        <w:rPr>
          <w:sz w:val="16"/>
          <w:szCs w:val="16"/>
        </w:rPr>
        <w:t>ValidateAtrributeList</w:t>
      </w:r>
      <w:proofErr w:type="spellEnd"/>
      <w:r w:rsidRPr="00055DC3">
        <w:rPr>
          <w:sz w:val="16"/>
          <w:szCs w:val="16"/>
        </w:rPr>
        <w:t>(list&lt;Attribute&gt; &amp; attributes)</w:t>
      </w:r>
    </w:p>
    <w:p w14:paraId="17DBBB6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{</w:t>
      </w:r>
    </w:p>
    <w:p w14:paraId="63B21CF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bool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false;</w:t>
      </w:r>
    </w:p>
    <w:p w14:paraId="430D02F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536DCF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for (auto&amp; attribute : attributes)</w:t>
      </w:r>
    </w:p>
    <w:p w14:paraId="04C90FB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306D64C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if (!</w:t>
      </w:r>
      <w:proofErr w:type="spellStart"/>
      <w:r w:rsidRPr="00055DC3">
        <w:rPr>
          <w:sz w:val="16"/>
          <w:szCs w:val="16"/>
        </w:rPr>
        <w:t>ValidateName</w:t>
      </w:r>
      <w:proofErr w:type="spellEnd"/>
      <w:r w:rsidRPr="00055DC3">
        <w:rPr>
          <w:sz w:val="16"/>
          <w:szCs w:val="16"/>
        </w:rPr>
        <w:t xml:space="preserve">(attribute.name(), </w:t>
      </w:r>
      <w:proofErr w:type="spellStart"/>
      <w:r w:rsidRPr="00055DC3">
        <w:rPr>
          <w:sz w:val="16"/>
          <w:szCs w:val="16"/>
        </w:rPr>
        <w:t>attribute.nameLine</w:t>
      </w:r>
      <w:proofErr w:type="spellEnd"/>
      <w:r w:rsidRPr="00055DC3">
        <w:rPr>
          <w:sz w:val="16"/>
          <w:szCs w:val="16"/>
        </w:rPr>
        <w:t>()))</w:t>
      </w:r>
    </w:p>
    <w:p w14:paraId="6FBF289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{</w:t>
      </w:r>
    </w:p>
    <w:p w14:paraId="1383FE1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49B7BA3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}</w:t>
      </w:r>
    </w:p>
    <w:p w14:paraId="286F54C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21421B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95F72D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>;</w:t>
      </w:r>
    </w:p>
    <w:p w14:paraId="0DC6069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00F6955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ECBC19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 xml:space="preserve">extern "C" bool </w:t>
      </w:r>
      <w:proofErr w:type="spellStart"/>
      <w:r w:rsidRPr="00055DC3">
        <w:rPr>
          <w:sz w:val="16"/>
          <w:szCs w:val="16"/>
        </w:rPr>
        <w:t>ValidateProlog</w:t>
      </w:r>
      <w:proofErr w:type="spellEnd"/>
      <w:r w:rsidRPr="00055DC3">
        <w:rPr>
          <w:sz w:val="16"/>
          <w:szCs w:val="16"/>
        </w:rPr>
        <w:t>(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 xml:space="preserve"> _name, </w:t>
      </w:r>
      <w:proofErr w:type="spellStart"/>
      <w:r w:rsidRPr="00055DC3">
        <w:rPr>
          <w:sz w:val="16"/>
          <w:szCs w:val="16"/>
        </w:rPr>
        <w:t>C_Attributes</w:t>
      </w:r>
      <w:proofErr w:type="spellEnd"/>
      <w:r w:rsidRPr="00055DC3">
        <w:rPr>
          <w:sz w:val="16"/>
          <w:szCs w:val="16"/>
        </w:rPr>
        <w:t xml:space="preserve"> * </w:t>
      </w:r>
      <w:proofErr w:type="spellStart"/>
      <w:r w:rsidRPr="00055DC3">
        <w:rPr>
          <w:sz w:val="16"/>
          <w:szCs w:val="16"/>
        </w:rPr>
        <w:t>c_attributes</w:t>
      </w:r>
      <w:proofErr w:type="spellEnd"/>
      <w:r w:rsidRPr="00055DC3">
        <w:rPr>
          <w:sz w:val="16"/>
          <w:szCs w:val="16"/>
        </w:rPr>
        <w:t>)</w:t>
      </w:r>
    </w:p>
    <w:p w14:paraId="39CF4E7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lastRenderedPageBreak/>
        <w:t>{</w:t>
      </w:r>
    </w:p>
    <w:p w14:paraId="6101496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string&amp; name = *</w:t>
      </w:r>
      <w:proofErr w:type="spellStart"/>
      <w:r w:rsidRPr="00055DC3">
        <w:rPr>
          <w:sz w:val="16"/>
          <w:szCs w:val="16"/>
        </w:rPr>
        <w:t>reinterpret_cast</w:t>
      </w:r>
      <w:proofErr w:type="spellEnd"/>
      <w:r w:rsidRPr="00055DC3">
        <w:rPr>
          <w:sz w:val="16"/>
          <w:szCs w:val="16"/>
        </w:rPr>
        <w:t>&lt;string*&gt;(_</w:t>
      </w:r>
      <w:proofErr w:type="spellStart"/>
      <w:r w:rsidRPr="00055DC3">
        <w:rPr>
          <w:sz w:val="16"/>
          <w:szCs w:val="16"/>
        </w:rPr>
        <w:t>name.p_string</w:t>
      </w:r>
      <w:proofErr w:type="spellEnd"/>
      <w:r w:rsidRPr="00055DC3">
        <w:rPr>
          <w:sz w:val="16"/>
          <w:szCs w:val="16"/>
        </w:rPr>
        <w:t>);</w:t>
      </w:r>
    </w:p>
    <w:p w14:paraId="096A292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int 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 xml:space="preserve"> = _</w:t>
      </w:r>
      <w:proofErr w:type="spellStart"/>
      <w:r w:rsidRPr="00055DC3">
        <w:rPr>
          <w:sz w:val="16"/>
          <w:szCs w:val="16"/>
        </w:rPr>
        <w:t>name.line</w:t>
      </w:r>
      <w:proofErr w:type="spellEnd"/>
      <w:r w:rsidRPr="00055DC3">
        <w:rPr>
          <w:sz w:val="16"/>
          <w:szCs w:val="16"/>
        </w:rPr>
        <w:t>;</w:t>
      </w:r>
    </w:p>
    <w:p w14:paraId="48B94EC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list&lt;Attribute&gt; &amp; attributes = *</w:t>
      </w:r>
      <w:proofErr w:type="spellStart"/>
      <w:r w:rsidRPr="00055DC3">
        <w:rPr>
          <w:sz w:val="16"/>
          <w:szCs w:val="16"/>
        </w:rPr>
        <w:t>reinterpret_cast</w:t>
      </w:r>
      <w:proofErr w:type="spellEnd"/>
      <w:r w:rsidRPr="00055DC3">
        <w:rPr>
          <w:sz w:val="16"/>
          <w:szCs w:val="16"/>
        </w:rPr>
        <w:t>&lt;list&lt;Attribute&gt;*&gt;(</w:t>
      </w:r>
      <w:proofErr w:type="spellStart"/>
      <w:r w:rsidRPr="00055DC3">
        <w:rPr>
          <w:sz w:val="16"/>
          <w:szCs w:val="16"/>
        </w:rPr>
        <w:t>c_attributes</w:t>
      </w:r>
      <w:proofErr w:type="spellEnd"/>
      <w:r w:rsidRPr="00055DC3">
        <w:rPr>
          <w:sz w:val="16"/>
          <w:szCs w:val="16"/>
        </w:rPr>
        <w:t>-&gt;</w:t>
      </w:r>
      <w:proofErr w:type="spellStart"/>
      <w:r w:rsidRPr="00055DC3">
        <w:rPr>
          <w:sz w:val="16"/>
          <w:szCs w:val="16"/>
        </w:rPr>
        <w:t>p_list</w:t>
      </w:r>
      <w:proofErr w:type="spellEnd"/>
      <w:r w:rsidRPr="00055DC3">
        <w:rPr>
          <w:sz w:val="16"/>
          <w:szCs w:val="16"/>
        </w:rPr>
        <w:t>);</w:t>
      </w:r>
    </w:p>
    <w:p w14:paraId="080FF61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75FD8D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bool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false;</w:t>
      </w:r>
    </w:p>
    <w:p w14:paraId="630EBB2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472F659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</w:t>
      </w:r>
      <w:proofErr w:type="spellStart"/>
      <w:r w:rsidRPr="00055DC3">
        <w:rPr>
          <w:sz w:val="16"/>
          <w:szCs w:val="16"/>
        </w:rPr>
        <w:t>attributes.size</w:t>
      </w:r>
      <w:proofErr w:type="spellEnd"/>
      <w:r w:rsidRPr="00055DC3">
        <w:rPr>
          <w:sz w:val="16"/>
          <w:szCs w:val="16"/>
        </w:rPr>
        <w:t>() &gt; 3)</w:t>
      </w:r>
    </w:p>
    <w:p w14:paraId="005A480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228AD28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 xml:space="preserve">]: Prolog can contain only \"version\", \"encoding\" and \"standalone\" </w:t>
      </w:r>
      <w:proofErr w:type="spellStart"/>
      <w:r w:rsidRPr="00055DC3">
        <w:rPr>
          <w:sz w:val="16"/>
          <w:szCs w:val="16"/>
        </w:rPr>
        <w:t>atttributes</w:t>
      </w:r>
      <w:proofErr w:type="spellEnd"/>
      <w:r w:rsidRPr="00055DC3">
        <w:rPr>
          <w:sz w:val="16"/>
          <w:szCs w:val="16"/>
        </w:rPr>
        <w:t xml:space="preserve">.\n", 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>);</w:t>
      </w:r>
    </w:p>
    <w:p w14:paraId="42BC04B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return false;</w:t>
      </w:r>
    </w:p>
    <w:p w14:paraId="420D25F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0D762D8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9BD61B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(name != "xml")</w:t>
      </w:r>
    </w:p>
    <w:p w14:paraId="415B9DB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2BEAB0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 xml:space="preserve">]: Prolog must start with xml word.\n", 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>);</w:t>
      </w:r>
    </w:p>
    <w:p w14:paraId="17B4302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76A8A89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3F58102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306F9E3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auto it = </w:t>
      </w:r>
      <w:proofErr w:type="spellStart"/>
      <w:r w:rsidRPr="00055DC3">
        <w:rPr>
          <w:sz w:val="16"/>
          <w:szCs w:val="16"/>
        </w:rPr>
        <w:t>attributes.begin</w:t>
      </w:r>
      <w:proofErr w:type="spellEnd"/>
      <w:r w:rsidRPr="00055DC3">
        <w:rPr>
          <w:sz w:val="16"/>
          <w:szCs w:val="16"/>
        </w:rPr>
        <w:t>();</w:t>
      </w:r>
    </w:p>
    <w:p w14:paraId="4515E18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37AA6D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((*it).name() != "version")</w:t>
      </w:r>
    </w:p>
    <w:p w14:paraId="435EED3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2BBFBE9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1st attribute must be \"version\".\n", (*it).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>());</w:t>
      </w:r>
    </w:p>
    <w:p w14:paraId="75FF454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5D1184E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0423FF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else if ((*it).value() != "1.0")</w:t>
      </w:r>
    </w:p>
    <w:p w14:paraId="740A3E2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47FF444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\"version\" attribute can only contain \"1.0\".\n", (*it).</w:t>
      </w:r>
      <w:proofErr w:type="spellStart"/>
      <w:r w:rsidRPr="00055DC3">
        <w:rPr>
          <w:sz w:val="16"/>
          <w:szCs w:val="16"/>
        </w:rPr>
        <w:t>valueLine</w:t>
      </w:r>
      <w:proofErr w:type="spellEnd"/>
      <w:r w:rsidRPr="00055DC3">
        <w:rPr>
          <w:sz w:val="16"/>
          <w:szCs w:val="16"/>
        </w:rPr>
        <w:t>());</w:t>
      </w:r>
    </w:p>
    <w:p w14:paraId="26EBE14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422DB66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EBAAEC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AD01F0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it++;</w:t>
      </w:r>
    </w:p>
    <w:p w14:paraId="6D43FAE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if (it == </w:t>
      </w:r>
      <w:proofErr w:type="spellStart"/>
      <w:r w:rsidRPr="00055DC3">
        <w:rPr>
          <w:sz w:val="16"/>
          <w:szCs w:val="16"/>
        </w:rPr>
        <w:t>attributes.end</w:t>
      </w:r>
      <w:proofErr w:type="spellEnd"/>
      <w:r w:rsidRPr="00055DC3">
        <w:rPr>
          <w:sz w:val="16"/>
          <w:szCs w:val="16"/>
        </w:rPr>
        <w:t>())</w:t>
      </w:r>
    </w:p>
    <w:p w14:paraId="63FC7CA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6847EB4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>;</w:t>
      </w:r>
    </w:p>
    <w:p w14:paraId="2A19513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284C953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1D049B8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((*it).name() != "encoding")</w:t>
      </w:r>
    </w:p>
    <w:p w14:paraId="54D0116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4D38FB4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2d attribute must be \"encoding\".\n", (*it).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>());</w:t>
      </w:r>
    </w:p>
    <w:p w14:paraId="1E0BCE1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45EE549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633132C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else if (_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>((*it).value().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(), "ASCII") != 0 &amp;&amp;</w:t>
      </w:r>
    </w:p>
    <w:p w14:paraId="7176B08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>((*it).value().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(), "Windows-1252") != 0 &amp;&amp;</w:t>
      </w:r>
    </w:p>
    <w:p w14:paraId="715FCF0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>((*it).value().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(), "UTF-8") != 0 &amp;&amp;</w:t>
      </w:r>
    </w:p>
    <w:p w14:paraId="039686EE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>_</w:t>
      </w:r>
      <w:proofErr w:type="spellStart"/>
      <w:r w:rsidRPr="00055DC3">
        <w:rPr>
          <w:sz w:val="16"/>
          <w:szCs w:val="16"/>
        </w:rPr>
        <w:t>stricmp</w:t>
      </w:r>
      <w:proofErr w:type="spellEnd"/>
      <w:r w:rsidRPr="00055DC3">
        <w:rPr>
          <w:sz w:val="16"/>
          <w:szCs w:val="16"/>
        </w:rPr>
        <w:t>((*it).value().</w:t>
      </w:r>
      <w:proofErr w:type="spellStart"/>
      <w:r w:rsidRPr="00055DC3">
        <w:rPr>
          <w:sz w:val="16"/>
          <w:szCs w:val="16"/>
        </w:rPr>
        <w:t>c_str</w:t>
      </w:r>
      <w:proofErr w:type="spellEnd"/>
      <w:r w:rsidRPr="00055DC3">
        <w:rPr>
          <w:sz w:val="16"/>
          <w:szCs w:val="16"/>
        </w:rPr>
        <w:t>(), "ISO-8859-1") != 0)</w:t>
      </w:r>
    </w:p>
    <w:p w14:paraId="40C3194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17AD70D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\"encoding\" attribute can only contain \"ASCII\", \</w:t>
      </w:r>
    </w:p>
    <w:p w14:paraId="73CEBCD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\"Windows-1252\", \"UTF-8\", \"ISO-8859-1\" in any case.\n", (*it).</w:t>
      </w:r>
      <w:proofErr w:type="spellStart"/>
      <w:r w:rsidRPr="00055DC3">
        <w:rPr>
          <w:sz w:val="16"/>
          <w:szCs w:val="16"/>
        </w:rPr>
        <w:t>valueLine</w:t>
      </w:r>
      <w:proofErr w:type="spellEnd"/>
      <w:r w:rsidRPr="00055DC3">
        <w:rPr>
          <w:sz w:val="16"/>
          <w:szCs w:val="16"/>
        </w:rPr>
        <w:t>());</w:t>
      </w:r>
    </w:p>
    <w:p w14:paraId="5D2FBB6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0B345D78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72F28747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5D3CA1F5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A1E14E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it++;</w:t>
      </w:r>
    </w:p>
    <w:p w14:paraId="6F141CFB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if (it == </w:t>
      </w:r>
      <w:proofErr w:type="spellStart"/>
      <w:r w:rsidRPr="00055DC3">
        <w:rPr>
          <w:sz w:val="16"/>
          <w:szCs w:val="16"/>
        </w:rPr>
        <w:t>attributes.end</w:t>
      </w:r>
      <w:proofErr w:type="spellEnd"/>
      <w:r w:rsidRPr="00055DC3">
        <w:rPr>
          <w:sz w:val="16"/>
          <w:szCs w:val="16"/>
        </w:rPr>
        <w:t>())</w:t>
      </w:r>
    </w:p>
    <w:p w14:paraId="71A8C530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72A1B3F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>;</w:t>
      </w:r>
    </w:p>
    <w:p w14:paraId="408178A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41FF4104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786E0AD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if ((*it).name() != "standalone")</w:t>
      </w:r>
    </w:p>
    <w:p w14:paraId="30A2085C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532784D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3d attribute must be \"standalone\".\n", (*it).</w:t>
      </w:r>
      <w:proofErr w:type="spellStart"/>
      <w:r w:rsidRPr="00055DC3">
        <w:rPr>
          <w:sz w:val="16"/>
          <w:szCs w:val="16"/>
        </w:rPr>
        <w:t>nameLine</w:t>
      </w:r>
      <w:proofErr w:type="spellEnd"/>
      <w:r w:rsidRPr="00055DC3">
        <w:rPr>
          <w:sz w:val="16"/>
          <w:szCs w:val="16"/>
        </w:rPr>
        <w:t>());</w:t>
      </w:r>
    </w:p>
    <w:p w14:paraId="2E1F2623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7C06C8E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2B555A79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else if ((*it).value() != "yes" &amp;&amp;</w:t>
      </w:r>
    </w:p>
    <w:p w14:paraId="047C9BD1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  <w:t xml:space="preserve"> (*it).value() != "no")</w:t>
      </w:r>
    </w:p>
    <w:p w14:paraId="3B725BD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{</w:t>
      </w:r>
    </w:p>
    <w:p w14:paraId="2D39584A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PrintError</w:t>
      </w:r>
      <w:proofErr w:type="spellEnd"/>
      <w:r w:rsidRPr="00055DC3">
        <w:rPr>
          <w:sz w:val="16"/>
          <w:szCs w:val="16"/>
        </w:rPr>
        <w:t>("[</w:t>
      </w:r>
      <w:proofErr w:type="spellStart"/>
      <w:r w:rsidRPr="00055DC3">
        <w:rPr>
          <w:sz w:val="16"/>
          <w:szCs w:val="16"/>
        </w:rPr>
        <w:t>E,%d</w:t>
      </w:r>
      <w:proofErr w:type="spellEnd"/>
      <w:r w:rsidRPr="00055DC3">
        <w:rPr>
          <w:sz w:val="16"/>
          <w:szCs w:val="16"/>
        </w:rPr>
        <w:t>]: Prolog \"standalone\" attribute can only contain \"yes\" or \"no\".\n", (*it).</w:t>
      </w:r>
      <w:proofErr w:type="spellStart"/>
      <w:r w:rsidRPr="00055DC3">
        <w:rPr>
          <w:sz w:val="16"/>
          <w:szCs w:val="16"/>
        </w:rPr>
        <w:t>valueLine</w:t>
      </w:r>
      <w:proofErr w:type="spellEnd"/>
      <w:r w:rsidRPr="00055DC3">
        <w:rPr>
          <w:sz w:val="16"/>
          <w:szCs w:val="16"/>
        </w:rPr>
        <w:t>());</w:t>
      </w:r>
    </w:p>
    <w:p w14:paraId="0BFCCFED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</w:r>
      <w:r w:rsidRPr="00055DC3">
        <w:rPr>
          <w:sz w:val="16"/>
          <w:szCs w:val="16"/>
        </w:rPr>
        <w:tab/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 xml:space="preserve"> = true;</w:t>
      </w:r>
    </w:p>
    <w:p w14:paraId="7CC15DA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>}</w:t>
      </w:r>
    </w:p>
    <w:p w14:paraId="2133F152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</w:p>
    <w:p w14:paraId="60BD9C3F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ab/>
        <w:t xml:space="preserve">return </w:t>
      </w:r>
      <w:proofErr w:type="spellStart"/>
      <w:r w:rsidRPr="00055DC3">
        <w:rPr>
          <w:sz w:val="16"/>
          <w:szCs w:val="16"/>
        </w:rPr>
        <w:t>errorOccured</w:t>
      </w:r>
      <w:proofErr w:type="spellEnd"/>
      <w:r w:rsidRPr="00055DC3">
        <w:rPr>
          <w:sz w:val="16"/>
          <w:szCs w:val="16"/>
        </w:rPr>
        <w:t>;</w:t>
      </w:r>
    </w:p>
    <w:p w14:paraId="65200556" w14:textId="77777777" w:rsidR="00055DC3" w:rsidRPr="00055DC3" w:rsidRDefault="00055DC3" w:rsidP="00055DC3">
      <w:pPr>
        <w:spacing w:line="240" w:lineRule="auto"/>
        <w:ind w:firstLine="709"/>
        <w:rPr>
          <w:sz w:val="16"/>
          <w:szCs w:val="16"/>
        </w:rPr>
      </w:pPr>
      <w:r w:rsidRPr="00055DC3">
        <w:rPr>
          <w:sz w:val="16"/>
          <w:szCs w:val="16"/>
        </w:rPr>
        <w:t>}</w:t>
      </w:r>
    </w:p>
    <w:p w14:paraId="1218EA80" w14:textId="77777777" w:rsidR="00055DC3" w:rsidRDefault="00055DC3" w:rsidP="00055DC3">
      <w:pPr>
        <w:ind w:firstLine="709"/>
      </w:pPr>
    </w:p>
    <w:p w14:paraId="6FDC6982" w14:textId="32EB900D" w:rsidR="00055DC3" w:rsidRDefault="00055DC3" w:rsidP="00055DC3">
      <w:r>
        <w:lastRenderedPageBreak/>
        <w:t>C_str.cpp:</w:t>
      </w:r>
    </w:p>
    <w:p w14:paraId="6CE13A4F" w14:textId="77777777" w:rsid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86D8A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&lt;string&gt;</w:t>
      </w:r>
    </w:p>
    <w:p w14:paraId="2B31F3C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662F2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C_str.h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0D0617E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DCF759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using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namespace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5AE02EE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5741B1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str_Init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initValue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32407D5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6F15B56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0000FF"/>
          <w:sz w:val="16"/>
          <w:szCs w:val="16"/>
        </w:rPr>
        <w:t>new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initValue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2EDDADE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09653D4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EC95C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str_Destroy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0E3AA3A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7AA3EAA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delete</w:t>
      </w:r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D6E8F2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15763D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40F42F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str_PushBack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c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0889551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1791953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p_cpp_str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*&gt;(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47172F1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F7718D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p_cpp_str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push_back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808080"/>
          <w:sz w:val="16"/>
          <w:szCs w:val="16"/>
        </w:rPr>
        <w:t>c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701D25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1BF032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8C27E1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str_Assign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struct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055DC3">
        <w:rPr>
          <w:rFonts w:ascii="Consolas" w:hAnsi="Consolas" w:cs="Consolas"/>
          <w:color w:val="808080"/>
          <w:sz w:val="16"/>
          <w:szCs w:val="16"/>
        </w:rPr>
        <w:t>value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086CB8C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4DF8DA5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p_cpp_str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>*&gt;(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EDD431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963195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p_cpp_str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-&gt;assign(</w:t>
      </w:r>
      <w:r w:rsidRPr="00055DC3">
        <w:rPr>
          <w:rFonts w:ascii="Consolas" w:hAnsi="Consolas" w:cs="Consolas"/>
          <w:color w:val="808080"/>
          <w:sz w:val="16"/>
          <w:szCs w:val="16"/>
        </w:rPr>
        <w:t>value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9CF74C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46C0825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254067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free_C_str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struct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4C89B19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596DDE7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delete</w:t>
      </w:r>
      <w:r w:rsidRPr="00055DC3">
        <w:rPr>
          <w:rFonts w:ascii="Consolas" w:hAnsi="Consolas" w:cs="Consolas"/>
          <w:color w:val="000000"/>
          <w:sz w:val="16"/>
          <w:szCs w:val="16"/>
        </w:rPr>
        <w:t>((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p_str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2021419" w14:textId="6508CB22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1D65C161" w14:textId="63B85A89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21A252" w14:textId="77777777" w:rsid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5CEAC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&lt;list&gt;</w:t>
      </w:r>
    </w:p>
    <w:p w14:paraId="28A67BC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5E650D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C_Attribute.h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3FB804A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C_Attributes.h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1197252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E7922A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"Attribute.hpp"</w:t>
      </w:r>
    </w:p>
    <w:p w14:paraId="3832760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"Utility.hpp"</w:t>
      </w:r>
    </w:p>
    <w:p w14:paraId="02E7721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40FC98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Init_C_Atributes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055DC3">
        <w:rPr>
          <w:rFonts w:ascii="Consolas" w:hAnsi="Consolas" w:cs="Consolas"/>
          <w:color w:val="808080"/>
          <w:sz w:val="16"/>
          <w:szCs w:val="16"/>
        </w:rPr>
        <w:t>attributes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6CB1E66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7FDFEE8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808080"/>
          <w:sz w:val="16"/>
          <w:szCs w:val="16"/>
        </w:rPr>
        <w:t>attributes</w:t>
      </w:r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55DC3">
        <w:rPr>
          <w:rFonts w:ascii="Consolas" w:hAnsi="Consolas" w:cs="Consolas"/>
          <w:color w:val="0000FF"/>
          <w:sz w:val="16"/>
          <w:szCs w:val="16"/>
        </w:rPr>
        <w:t>new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4CCE466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206F880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1C3421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Add_C_Attribute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C_Attribute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055DC3">
        <w:rPr>
          <w:rFonts w:ascii="Consolas" w:hAnsi="Consolas" w:cs="Consolas"/>
          <w:color w:val="808080"/>
          <w:sz w:val="16"/>
          <w:szCs w:val="16"/>
        </w:rPr>
        <w:t>attributes</w:t>
      </w:r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6ACC929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4520003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&gt;*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p_attributeList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>&gt;*&gt;(</w:t>
      </w:r>
      <w:r w:rsidRPr="00055DC3">
        <w:rPr>
          <w:rFonts w:ascii="Consolas" w:hAnsi="Consolas" w:cs="Consolas"/>
          <w:color w:val="808080"/>
          <w:sz w:val="16"/>
          <w:szCs w:val="16"/>
        </w:rPr>
        <w:t>attributes</w:t>
      </w:r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7B5570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2D9B7D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>*&gt;(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name.p_string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56D66A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p_value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>*&gt;(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value.p_string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0106ED9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1D5357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p_attributeList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push_back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>(*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name.line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, *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p_value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value.line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));</w:t>
      </w:r>
    </w:p>
    <w:p w14:paraId="6B6FC8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3A599EA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B29342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Validate_C_Attributes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</w:t>
      </w:r>
    </w:p>
    <w:p w14:paraId="16C3A0A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69F7F02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return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ValidateAtrributeList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( * </w:t>
      </w: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reinterpret_cast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&gt; *&gt;(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p_list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));</w:t>
      </w:r>
    </w:p>
    <w:p w14:paraId="327631BB" w14:textId="3E8073A3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</w:t>
      </w:r>
    </w:p>
    <w:p w14:paraId="60E11C83" w14:textId="370FC7CC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70C0C3" w14:textId="2B551AFC" w:rsidR="00055DC3" w:rsidRDefault="00055DC3" w:rsidP="00055DC3">
      <w:r>
        <w:t>Utility.hpp:</w:t>
      </w:r>
    </w:p>
    <w:p w14:paraId="6E6F7763" w14:textId="77777777" w:rsid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43FD1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&lt;string&gt;</w:t>
      </w:r>
    </w:p>
    <w:p w14:paraId="5C51130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&lt;list&gt;</w:t>
      </w:r>
    </w:p>
    <w:p w14:paraId="2D53CBC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2BE9CF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&gt;</w:t>
      </w:r>
    </w:p>
    <w:p w14:paraId="6599791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&gt;</w:t>
      </w:r>
    </w:p>
    <w:p w14:paraId="4BC83A4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lastRenderedPageBreak/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stdarg.h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&gt;</w:t>
      </w:r>
    </w:p>
    <w:p w14:paraId="5B6FD5F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C700BF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TagType.h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2188F0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C_str.h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1D6C436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C_Attribute.h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5D61EB7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55DC3">
        <w:rPr>
          <w:rFonts w:ascii="Consolas" w:hAnsi="Consolas" w:cs="Consolas"/>
          <w:color w:val="A31515"/>
          <w:sz w:val="16"/>
          <w:szCs w:val="16"/>
        </w:rPr>
        <w:t>C_Attributes.h</w:t>
      </w:r>
      <w:proofErr w:type="spellEnd"/>
      <w:r w:rsidRPr="00055DC3">
        <w:rPr>
          <w:rFonts w:ascii="Consolas" w:hAnsi="Consolas" w:cs="Consolas"/>
          <w:color w:val="A31515"/>
          <w:sz w:val="16"/>
          <w:szCs w:val="16"/>
        </w:rPr>
        <w:t>"</w:t>
      </w:r>
    </w:p>
    <w:p w14:paraId="1092ADB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61F008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#include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"Attribute.hpp"</w:t>
      </w:r>
    </w:p>
    <w:p w14:paraId="4E63F39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B85AD3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using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namespace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025224D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45D1A1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g_errorOccured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;</w:t>
      </w:r>
    </w:p>
    <w:p w14:paraId="22BDA13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FDFB8A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class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</w:p>
    <w:p w14:paraId="24BC363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63798BE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public</w:t>
      </w:r>
      <w:r w:rsidRPr="00055DC3">
        <w:rPr>
          <w:rFonts w:ascii="Consolas" w:hAnsi="Consolas" w:cs="Consolas"/>
          <w:color w:val="000000"/>
          <w:sz w:val="16"/>
          <w:szCs w:val="16"/>
        </w:rPr>
        <w:t>:</w:t>
      </w:r>
    </w:p>
    <w:p w14:paraId="48F8797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  <w:t>Tag(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TagType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type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line</w:t>
      </w:r>
      <w:r w:rsidRPr="00055DC3">
        <w:rPr>
          <w:rFonts w:ascii="Consolas" w:hAnsi="Consolas" w:cs="Consolas"/>
          <w:color w:val="000000"/>
          <w:sz w:val="16"/>
          <w:szCs w:val="16"/>
        </w:rPr>
        <w:t>) : name(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>), type(</w:t>
      </w:r>
      <w:r w:rsidRPr="00055DC3">
        <w:rPr>
          <w:rFonts w:ascii="Consolas" w:hAnsi="Consolas" w:cs="Consolas"/>
          <w:color w:val="808080"/>
          <w:sz w:val="16"/>
          <w:szCs w:val="16"/>
        </w:rPr>
        <w:t>type</w:t>
      </w:r>
      <w:r w:rsidRPr="00055DC3">
        <w:rPr>
          <w:rFonts w:ascii="Consolas" w:hAnsi="Consolas" w:cs="Consolas"/>
          <w:color w:val="000000"/>
          <w:sz w:val="16"/>
          <w:szCs w:val="16"/>
        </w:rPr>
        <w:t>), line(</w:t>
      </w:r>
      <w:r w:rsidRPr="00055DC3">
        <w:rPr>
          <w:rFonts w:ascii="Consolas" w:hAnsi="Consolas" w:cs="Consolas"/>
          <w:color w:val="808080"/>
          <w:sz w:val="16"/>
          <w:szCs w:val="16"/>
        </w:rPr>
        <w:t>line</w:t>
      </w:r>
      <w:r w:rsidRPr="00055DC3">
        <w:rPr>
          <w:rFonts w:ascii="Consolas" w:hAnsi="Consolas" w:cs="Consolas"/>
          <w:color w:val="000000"/>
          <w:sz w:val="16"/>
          <w:szCs w:val="16"/>
        </w:rPr>
        <w:t>) {}</w:t>
      </w:r>
    </w:p>
    <w:p w14:paraId="7F591A6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isPair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&amp; </w:t>
      </w:r>
      <w:r w:rsidRPr="00055DC3">
        <w:rPr>
          <w:rFonts w:ascii="Consolas" w:hAnsi="Consolas" w:cs="Consolas"/>
          <w:color w:val="808080"/>
          <w:sz w:val="16"/>
          <w:szCs w:val="16"/>
        </w:rPr>
        <w:t>other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855EC02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TagType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Type();</w:t>
      </w:r>
    </w:p>
    <w:p w14:paraId="334BCA7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Name();</w:t>
      </w:r>
    </w:p>
    <w:p w14:paraId="7DA20FF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Line();</w:t>
      </w:r>
    </w:p>
    <w:p w14:paraId="4D4C4C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8080"/>
          <w:sz w:val="16"/>
          <w:szCs w:val="16"/>
        </w:rPr>
        <w:t>operator==</w:t>
      </w:r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055DC3">
        <w:rPr>
          <w:rFonts w:ascii="Consolas" w:hAnsi="Consolas" w:cs="Consolas"/>
          <w:color w:val="808080"/>
          <w:sz w:val="16"/>
          <w:szCs w:val="16"/>
        </w:rPr>
        <w:t>other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03300F3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5C49921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private</w:t>
      </w:r>
      <w:r w:rsidRPr="00055DC3">
        <w:rPr>
          <w:rFonts w:ascii="Consolas" w:hAnsi="Consolas" w:cs="Consolas"/>
          <w:color w:val="000000"/>
          <w:sz w:val="16"/>
          <w:szCs w:val="16"/>
        </w:rPr>
        <w:t>:</w:t>
      </w:r>
    </w:p>
    <w:p w14:paraId="4233734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14:paraId="4AD9ADE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TagType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type;</w:t>
      </w:r>
    </w:p>
    <w:p w14:paraId="1BF050B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line;</w:t>
      </w:r>
    </w:p>
    <w:p w14:paraId="6D55CE0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};</w:t>
      </w:r>
    </w:p>
    <w:p w14:paraId="0FCECAC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46DA8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  <w:r w:rsidRPr="00055DC3">
        <w:rPr>
          <w:rFonts w:ascii="Consolas" w:hAnsi="Consolas" w:cs="Consolas"/>
          <w:color w:val="000000"/>
          <w:sz w:val="16"/>
          <w:szCs w:val="16"/>
        </w:rPr>
        <w:t>&gt; tags;</w:t>
      </w:r>
    </w:p>
    <w:p w14:paraId="383A9F3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BFB254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PrintError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055DC3">
        <w:rPr>
          <w:rFonts w:ascii="Consolas" w:hAnsi="Consolas" w:cs="Consolas"/>
          <w:color w:val="0000FF"/>
          <w:sz w:val="16"/>
          <w:szCs w:val="16"/>
        </w:rPr>
        <w:t>const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_Format</w:t>
      </w:r>
      <w:r w:rsidRPr="00055DC3">
        <w:rPr>
          <w:rFonts w:ascii="Consolas" w:hAnsi="Consolas" w:cs="Consolas"/>
          <w:color w:val="000000"/>
          <w:sz w:val="16"/>
          <w:szCs w:val="16"/>
        </w:rPr>
        <w:t>, ...);</w:t>
      </w:r>
    </w:p>
    <w:p w14:paraId="2CD2BB6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2B6C8D1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CountChar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055DC3">
        <w:rPr>
          <w:rFonts w:ascii="Consolas" w:hAnsi="Consolas" w:cs="Consolas"/>
          <w:color w:val="808080"/>
          <w:sz w:val="16"/>
          <w:szCs w:val="16"/>
        </w:rPr>
        <w:t>str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c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E6CFB3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5EFAEE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IsWhiteSpace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0000FF"/>
          <w:sz w:val="16"/>
          <w:szCs w:val="16"/>
        </w:rPr>
        <w:t>char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055DC3">
        <w:rPr>
          <w:rFonts w:ascii="Consolas" w:hAnsi="Consolas" w:cs="Consolas"/>
          <w:color w:val="808080"/>
          <w:sz w:val="16"/>
          <w:szCs w:val="16"/>
        </w:rPr>
        <w:t>str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47168A7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46CC002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Exit(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exitCode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1B2EC617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C7225BD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AddToTagList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TagType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type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21EA524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CB23C0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7CB6C72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B038D8C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extern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A31515"/>
          <w:sz w:val="16"/>
          <w:szCs w:val="16"/>
        </w:rPr>
        <w:t>"C"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ValidateProlog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055DC3">
        <w:rPr>
          <w:rFonts w:ascii="Consolas" w:hAnsi="Consolas" w:cs="Consolas"/>
          <w:color w:val="808080"/>
          <w:sz w:val="16"/>
          <w:szCs w:val="16"/>
        </w:rPr>
        <w:t>c_attributes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2259EDEE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F09948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void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ValidateTagsNesting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Tag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055DC3">
        <w:rPr>
          <w:rFonts w:ascii="Consolas" w:hAnsi="Consolas" w:cs="Consolas"/>
          <w:color w:val="808080"/>
          <w:sz w:val="16"/>
          <w:szCs w:val="16"/>
        </w:rPr>
        <w:t>tags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5D9413C6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4C78233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ValidateAtrributeList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2B91AF"/>
          <w:sz w:val="16"/>
          <w:szCs w:val="16"/>
        </w:rPr>
        <w:t>list</w:t>
      </w:r>
      <w:r w:rsidRPr="00055DC3">
        <w:rPr>
          <w:rFonts w:ascii="Consolas" w:hAnsi="Consolas" w:cs="Consolas"/>
          <w:color w:val="000000"/>
          <w:sz w:val="16"/>
          <w:szCs w:val="16"/>
        </w:rPr>
        <w:t>&lt;</w:t>
      </w:r>
      <w:r w:rsidRPr="00055DC3">
        <w:rPr>
          <w:rFonts w:ascii="Consolas" w:hAnsi="Consolas" w:cs="Consolas"/>
          <w:color w:val="2B91AF"/>
          <w:sz w:val="16"/>
          <w:szCs w:val="16"/>
        </w:rPr>
        <w:t>Attribute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&gt; &amp; </w:t>
      </w:r>
      <w:r w:rsidRPr="00055DC3">
        <w:rPr>
          <w:rFonts w:ascii="Consolas" w:hAnsi="Consolas" w:cs="Consolas"/>
          <w:color w:val="808080"/>
          <w:sz w:val="16"/>
          <w:szCs w:val="16"/>
        </w:rPr>
        <w:t>attributes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44DAAE40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AF8FC5A" w14:textId="68D8D8D5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FF"/>
          <w:sz w:val="16"/>
          <w:szCs w:val="16"/>
        </w:rPr>
        <w:t>bool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000000"/>
          <w:sz w:val="16"/>
          <w:szCs w:val="16"/>
        </w:rPr>
        <w:t>ValidateName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>(</w:t>
      </w:r>
      <w:r w:rsidRPr="00055DC3">
        <w:rPr>
          <w:rFonts w:ascii="Consolas" w:hAnsi="Consolas" w:cs="Consolas"/>
          <w:color w:val="2B91AF"/>
          <w:sz w:val="16"/>
          <w:szCs w:val="16"/>
        </w:rPr>
        <w:t>string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name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55DC3">
        <w:rPr>
          <w:rFonts w:ascii="Consolas" w:hAnsi="Consolas" w:cs="Consolas"/>
          <w:color w:val="0000FF"/>
          <w:sz w:val="16"/>
          <w:szCs w:val="16"/>
        </w:rPr>
        <w:t>int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line</w:t>
      </w:r>
      <w:r w:rsidRPr="00055DC3">
        <w:rPr>
          <w:rFonts w:ascii="Consolas" w:hAnsi="Consolas" w:cs="Consolas"/>
          <w:color w:val="000000"/>
          <w:sz w:val="16"/>
          <w:szCs w:val="16"/>
        </w:rPr>
        <w:t>);</w:t>
      </w:r>
    </w:p>
    <w:p w14:paraId="62035664" w14:textId="35163390" w:rsidR="00055DC3" w:rsidRDefault="00055DC3" w:rsidP="00055DC3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C4F11B" w14:textId="24D6C719" w:rsidR="00055DC3" w:rsidRDefault="00055DC3" w:rsidP="00055DC3">
      <w:proofErr w:type="spellStart"/>
      <w:r>
        <w:t>TagType.h</w:t>
      </w:r>
      <w:proofErr w:type="spellEnd"/>
      <w:r>
        <w:t>:</w:t>
      </w:r>
    </w:p>
    <w:p w14:paraId="1B470ED9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808080"/>
          <w:sz w:val="16"/>
          <w:szCs w:val="16"/>
        </w:rPr>
        <w:t>#pragma</w:t>
      </w:r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55DC3">
        <w:rPr>
          <w:rFonts w:ascii="Consolas" w:hAnsi="Consolas" w:cs="Consolas"/>
          <w:color w:val="808080"/>
          <w:sz w:val="16"/>
          <w:szCs w:val="16"/>
        </w:rPr>
        <w:t>once</w:t>
      </w:r>
    </w:p>
    <w:p w14:paraId="10115428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3D6344A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55DC3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r w:rsidRPr="00055DC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55DC3">
        <w:rPr>
          <w:rFonts w:ascii="Consolas" w:hAnsi="Consolas" w:cs="Consolas"/>
          <w:color w:val="2B91AF"/>
          <w:sz w:val="16"/>
          <w:szCs w:val="16"/>
        </w:rPr>
        <w:t>TagType</w:t>
      </w:r>
      <w:proofErr w:type="spellEnd"/>
    </w:p>
    <w:p w14:paraId="4BA09F5F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{</w:t>
      </w:r>
    </w:p>
    <w:p w14:paraId="6C0EEAF5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F4F4F"/>
          <w:sz w:val="16"/>
          <w:szCs w:val="16"/>
        </w:rPr>
        <w:t>Open</w:t>
      </w:r>
      <w:r w:rsidRPr="00055DC3">
        <w:rPr>
          <w:rFonts w:ascii="Consolas" w:hAnsi="Consolas" w:cs="Consolas"/>
          <w:color w:val="000000"/>
          <w:sz w:val="16"/>
          <w:szCs w:val="16"/>
        </w:rPr>
        <w:t>,</w:t>
      </w:r>
    </w:p>
    <w:p w14:paraId="1358A4F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ab/>
      </w:r>
      <w:r w:rsidRPr="00055DC3">
        <w:rPr>
          <w:rFonts w:ascii="Consolas" w:hAnsi="Consolas" w:cs="Consolas"/>
          <w:color w:val="2F4F4F"/>
          <w:sz w:val="16"/>
          <w:szCs w:val="16"/>
        </w:rPr>
        <w:t>Close</w:t>
      </w:r>
    </w:p>
    <w:p w14:paraId="4ABDDAEB" w14:textId="77777777" w:rsidR="00055DC3" w:rsidRPr="00055DC3" w:rsidRDefault="00055DC3" w:rsidP="00055D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055DC3">
        <w:rPr>
          <w:rFonts w:ascii="Consolas" w:hAnsi="Consolas" w:cs="Consolas"/>
          <w:color w:val="000000"/>
          <w:sz w:val="16"/>
          <w:szCs w:val="16"/>
        </w:rPr>
        <w:t>};</w:t>
      </w:r>
    </w:p>
    <w:p w14:paraId="5EA0C5A6" w14:textId="014B3185" w:rsidR="00055DC3" w:rsidRDefault="00055DC3" w:rsidP="00055DC3"/>
    <w:p w14:paraId="3CB768F3" w14:textId="28F0D6A4" w:rsidR="00055DC3" w:rsidRDefault="0019299C" w:rsidP="00055DC3">
      <w:proofErr w:type="spellStart"/>
      <w:r>
        <w:t>C_str.h</w:t>
      </w:r>
      <w:proofErr w:type="spellEnd"/>
      <w:r>
        <w:t>:</w:t>
      </w:r>
    </w:p>
    <w:p w14:paraId="67417CA2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#pragma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once</w:t>
      </w:r>
    </w:p>
    <w:p w14:paraId="5657376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AF5617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struct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</w:p>
    <w:p w14:paraId="62A97736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{</w:t>
      </w:r>
    </w:p>
    <w:p w14:paraId="1A4F300E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void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p_string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</w:t>
      </w:r>
    </w:p>
    <w:p w14:paraId="6AF34FF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line;</w:t>
      </w:r>
    </w:p>
    <w:p w14:paraId="3A670CC6" w14:textId="0E90A8BB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};</w:t>
      </w:r>
    </w:p>
    <w:p w14:paraId="5EA5B532" w14:textId="16251FE6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458124" w14:textId="5A6C5DCB" w:rsidR="0019299C" w:rsidRDefault="0019299C" w:rsidP="0019299C">
      <w:proofErr w:type="spellStart"/>
      <w:r>
        <w:t>C_Attributes.h</w:t>
      </w:r>
      <w:proofErr w:type="spellEnd"/>
    </w:p>
    <w:p w14:paraId="63BC04E4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lastRenderedPageBreak/>
        <w:t>#pragma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once</w:t>
      </w:r>
    </w:p>
    <w:p w14:paraId="3F14947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139079D1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#include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9299C">
        <w:rPr>
          <w:rFonts w:ascii="Consolas" w:hAnsi="Consolas" w:cs="Consolas"/>
          <w:color w:val="A31515"/>
          <w:sz w:val="16"/>
          <w:szCs w:val="16"/>
        </w:rPr>
        <w:t>C_Attribute.h</w:t>
      </w:r>
      <w:proofErr w:type="spellEnd"/>
      <w:r w:rsidRPr="0019299C">
        <w:rPr>
          <w:rFonts w:ascii="Consolas" w:hAnsi="Consolas" w:cs="Consolas"/>
          <w:color w:val="A31515"/>
          <w:sz w:val="16"/>
          <w:szCs w:val="16"/>
        </w:rPr>
        <w:t>"</w:t>
      </w:r>
    </w:p>
    <w:p w14:paraId="289DFF93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50626A2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struct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2B91AF"/>
          <w:sz w:val="16"/>
          <w:szCs w:val="16"/>
        </w:rPr>
        <w:t>C_Attributes</w:t>
      </w:r>
      <w:proofErr w:type="spellEnd"/>
    </w:p>
    <w:p w14:paraId="6A8FBD33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{</w:t>
      </w:r>
    </w:p>
    <w:p w14:paraId="275A359B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void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p_list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</w:t>
      </w:r>
    </w:p>
    <w:p w14:paraId="0A5716C2" w14:textId="65956447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};</w:t>
      </w:r>
    </w:p>
    <w:p w14:paraId="2F34DFA5" w14:textId="070880CC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41B672" w14:textId="01413D55" w:rsidR="0019299C" w:rsidRDefault="0019299C" w:rsidP="0019299C">
      <w:proofErr w:type="spellStart"/>
      <w:r>
        <w:t>C_Attribute.h</w:t>
      </w:r>
      <w:proofErr w:type="spellEnd"/>
    </w:p>
    <w:p w14:paraId="7D30306F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#pragma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once</w:t>
      </w:r>
    </w:p>
    <w:p w14:paraId="3CBEFF92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65F579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#include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9299C">
        <w:rPr>
          <w:rFonts w:ascii="Consolas" w:hAnsi="Consolas" w:cs="Consolas"/>
          <w:color w:val="A31515"/>
          <w:sz w:val="16"/>
          <w:szCs w:val="16"/>
        </w:rPr>
        <w:t>C_str.h</w:t>
      </w:r>
      <w:proofErr w:type="spellEnd"/>
      <w:r w:rsidRPr="0019299C">
        <w:rPr>
          <w:rFonts w:ascii="Consolas" w:hAnsi="Consolas" w:cs="Consolas"/>
          <w:color w:val="A31515"/>
          <w:sz w:val="16"/>
          <w:szCs w:val="16"/>
        </w:rPr>
        <w:t>"</w:t>
      </w:r>
    </w:p>
    <w:p w14:paraId="12AFDD4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FC8A0B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struct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2B91AF"/>
          <w:sz w:val="16"/>
          <w:szCs w:val="16"/>
        </w:rPr>
        <w:t>C_Attribute</w:t>
      </w:r>
      <w:proofErr w:type="spellEnd"/>
    </w:p>
    <w:p w14:paraId="4ECA87F6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{</w:t>
      </w:r>
    </w:p>
    <w:p w14:paraId="4ACECF65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struct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14:paraId="7AF72629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struct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2B91AF"/>
          <w:sz w:val="16"/>
          <w:szCs w:val="16"/>
        </w:rPr>
        <w:t>C_str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 xml:space="preserve"> value;</w:t>
      </w:r>
    </w:p>
    <w:p w14:paraId="045F18A1" w14:textId="3EDA84AD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};</w:t>
      </w:r>
    </w:p>
    <w:p w14:paraId="6020AD6D" w14:textId="60AA05F6" w:rsidR="0019299C" w:rsidRDefault="0019299C" w:rsidP="0019299C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B3A6A0" w14:textId="7D51A53A" w:rsidR="0019299C" w:rsidRDefault="0019299C" w:rsidP="0019299C">
      <w:r>
        <w:t>Attribute.hpp:</w:t>
      </w:r>
    </w:p>
    <w:p w14:paraId="3466A12F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#pragma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once</w:t>
      </w:r>
    </w:p>
    <w:p w14:paraId="6042577F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6C2391A7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808080"/>
          <w:sz w:val="16"/>
          <w:szCs w:val="16"/>
        </w:rPr>
        <w:t>#include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A31515"/>
          <w:sz w:val="16"/>
          <w:szCs w:val="16"/>
        </w:rPr>
        <w:t>&lt;string&gt;</w:t>
      </w:r>
    </w:p>
    <w:p w14:paraId="2B97B0CD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75666922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using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0000FF"/>
          <w:sz w:val="16"/>
          <w:szCs w:val="16"/>
        </w:rPr>
        <w:t>namespace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74DC342F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ECAF293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class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2B91AF"/>
          <w:sz w:val="16"/>
          <w:szCs w:val="16"/>
        </w:rPr>
        <w:t>Attribute</w:t>
      </w:r>
    </w:p>
    <w:p w14:paraId="0AC8C2D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{</w:t>
      </w:r>
    </w:p>
    <w:p w14:paraId="52E7E9AE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public</w:t>
      </w:r>
      <w:r w:rsidRPr="0019299C">
        <w:rPr>
          <w:rFonts w:ascii="Consolas" w:hAnsi="Consolas" w:cs="Consolas"/>
          <w:color w:val="000000"/>
          <w:sz w:val="16"/>
          <w:szCs w:val="16"/>
        </w:rPr>
        <w:t>:</w:t>
      </w:r>
    </w:p>
    <w:p w14:paraId="25FC92CD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  <w:t>Attribute(</w:t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name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80808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808080"/>
          <w:sz w:val="16"/>
          <w:szCs w:val="16"/>
        </w:rPr>
        <w:t>value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9299C">
        <w:rPr>
          <w:rFonts w:ascii="Consolas" w:hAnsi="Consolas" w:cs="Consolas"/>
          <w:color w:val="80808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)</w:t>
      </w:r>
    </w:p>
    <w:p w14:paraId="65988D19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>: _name(</w:t>
      </w:r>
      <w:r w:rsidRPr="0019299C">
        <w:rPr>
          <w:rFonts w:ascii="Consolas" w:hAnsi="Consolas" w:cs="Consolas"/>
          <w:color w:val="808080"/>
          <w:sz w:val="16"/>
          <w:szCs w:val="16"/>
        </w:rPr>
        <w:t>name</w:t>
      </w:r>
      <w:r w:rsidRPr="0019299C">
        <w:rPr>
          <w:rFonts w:ascii="Consolas" w:hAnsi="Consolas" w:cs="Consolas"/>
          <w:color w:val="000000"/>
          <w:sz w:val="16"/>
          <w:szCs w:val="16"/>
        </w:rPr>
        <w:t>), 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9299C">
        <w:rPr>
          <w:rFonts w:ascii="Consolas" w:hAnsi="Consolas" w:cs="Consolas"/>
          <w:color w:val="80808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), _value(</w:t>
      </w:r>
      <w:r w:rsidRPr="0019299C">
        <w:rPr>
          <w:rFonts w:ascii="Consolas" w:hAnsi="Consolas" w:cs="Consolas"/>
          <w:color w:val="808080"/>
          <w:sz w:val="16"/>
          <w:szCs w:val="16"/>
        </w:rPr>
        <w:t>value</w:t>
      </w:r>
      <w:r w:rsidRPr="0019299C">
        <w:rPr>
          <w:rFonts w:ascii="Consolas" w:hAnsi="Consolas" w:cs="Consolas"/>
          <w:color w:val="000000"/>
          <w:sz w:val="16"/>
          <w:szCs w:val="16"/>
        </w:rPr>
        <w:t>), 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9299C">
        <w:rPr>
          <w:rFonts w:ascii="Consolas" w:hAnsi="Consolas" w:cs="Consolas"/>
          <w:color w:val="80808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) {}</w:t>
      </w:r>
    </w:p>
    <w:p w14:paraId="2869F4FD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03E85FE3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>name()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  <w:r w:rsidRPr="0019299C">
        <w:rPr>
          <w:rFonts w:ascii="Consolas" w:hAnsi="Consolas" w:cs="Consolas"/>
          <w:color w:val="0000FF"/>
          <w:sz w:val="16"/>
          <w:szCs w:val="16"/>
        </w:rPr>
        <w:t>return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0000FF"/>
          <w:sz w:val="16"/>
          <w:szCs w:val="16"/>
        </w:rPr>
        <w:t>this</w:t>
      </w:r>
      <w:r w:rsidRPr="0019299C">
        <w:rPr>
          <w:rFonts w:ascii="Consolas" w:hAnsi="Consolas" w:cs="Consolas"/>
          <w:color w:val="000000"/>
          <w:sz w:val="16"/>
          <w:szCs w:val="16"/>
        </w:rPr>
        <w:t>-&gt;_name; }</w:t>
      </w:r>
    </w:p>
    <w:p w14:paraId="04B33001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>value()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  <w:r w:rsidRPr="0019299C">
        <w:rPr>
          <w:rFonts w:ascii="Consolas" w:hAnsi="Consolas" w:cs="Consolas"/>
          <w:color w:val="0000FF"/>
          <w:sz w:val="16"/>
          <w:szCs w:val="16"/>
        </w:rPr>
        <w:t>return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0000FF"/>
          <w:sz w:val="16"/>
          <w:szCs w:val="16"/>
        </w:rPr>
        <w:t>this</w:t>
      </w:r>
      <w:r w:rsidRPr="0019299C">
        <w:rPr>
          <w:rFonts w:ascii="Consolas" w:hAnsi="Consolas" w:cs="Consolas"/>
          <w:color w:val="000000"/>
          <w:sz w:val="16"/>
          <w:szCs w:val="16"/>
        </w:rPr>
        <w:t>-&gt;_value; }</w:t>
      </w:r>
    </w:p>
    <w:p w14:paraId="6945541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()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  <w:t xml:space="preserve">{ </w:t>
      </w:r>
      <w:r w:rsidRPr="0019299C">
        <w:rPr>
          <w:rFonts w:ascii="Consolas" w:hAnsi="Consolas" w:cs="Consolas"/>
          <w:color w:val="0000FF"/>
          <w:sz w:val="16"/>
          <w:szCs w:val="16"/>
        </w:rPr>
        <w:t>return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0000FF"/>
          <w:sz w:val="16"/>
          <w:szCs w:val="16"/>
        </w:rPr>
        <w:t>this</w:t>
      </w:r>
      <w:r w:rsidRPr="0019299C">
        <w:rPr>
          <w:rFonts w:ascii="Consolas" w:hAnsi="Consolas" w:cs="Consolas"/>
          <w:color w:val="000000"/>
          <w:sz w:val="16"/>
          <w:szCs w:val="16"/>
        </w:rPr>
        <w:t>-&gt;_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 }</w:t>
      </w:r>
    </w:p>
    <w:p w14:paraId="23B85D10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 xml:space="preserve">() { </w:t>
      </w:r>
      <w:r w:rsidRPr="0019299C">
        <w:rPr>
          <w:rFonts w:ascii="Consolas" w:hAnsi="Consolas" w:cs="Consolas"/>
          <w:color w:val="0000FF"/>
          <w:sz w:val="16"/>
          <w:szCs w:val="16"/>
        </w:rPr>
        <w:t>return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9299C">
        <w:rPr>
          <w:rFonts w:ascii="Consolas" w:hAnsi="Consolas" w:cs="Consolas"/>
          <w:color w:val="0000FF"/>
          <w:sz w:val="16"/>
          <w:szCs w:val="16"/>
        </w:rPr>
        <w:t>this</w:t>
      </w:r>
      <w:r w:rsidRPr="0019299C">
        <w:rPr>
          <w:rFonts w:ascii="Consolas" w:hAnsi="Consolas" w:cs="Consolas"/>
          <w:color w:val="000000"/>
          <w:sz w:val="16"/>
          <w:szCs w:val="16"/>
        </w:rPr>
        <w:t>-&gt;_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 }</w:t>
      </w:r>
    </w:p>
    <w:p w14:paraId="72D6ECB3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</w:p>
    <w:p w14:paraId="3A439094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FF"/>
          <w:sz w:val="16"/>
          <w:szCs w:val="16"/>
        </w:rPr>
        <w:t>private</w:t>
      </w:r>
      <w:r w:rsidRPr="0019299C">
        <w:rPr>
          <w:rFonts w:ascii="Consolas" w:hAnsi="Consolas" w:cs="Consolas"/>
          <w:color w:val="000000"/>
          <w:sz w:val="16"/>
          <w:szCs w:val="16"/>
        </w:rPr>
        <w:t>:</w:t>
      </w:r>
    </w:p>
    <w:p w14:paraId="4D0E59D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_name;</w:t>
      </w:r>
    </w:p>
    <w:p w14:paraId="3A99E31A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2B91AF"/>
          <w:sz w:val="16"/>
          <w:szCs w:val="16"/>
        </w:rPr>
        <w:t>string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_value;</w:t>
      </w:r>
    </w:p>
    <w:p w14:paraId="3CAA2D4B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nameLine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</w:t>
      </w:r>
    </w:p>
    <w:p w14:paraId="67986FB5" w14:textId="77777777" w:rsidR="0019299C" w:rsidRPr="0019299C" w:rsidRDefault="0019299C" w:rsidP="00192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ab/>
      </w:r>
      <w:r w:rsidRPr="0019299C">
        <w:rPr>
          <w:rFonts w:ascii="Consolas" w:hAnsi="Consolas" w:cs="Consolas"/>
          <w:color w:val="0000FF"/>
          <w:sz w:val="16"/>
          <w:szCs w:val="16"/>
        </w:rPr>
        <w:t>int</w:t>
      </w:r>
      <w:r w:rsidRPr="0019299C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19299C">
        <w:rPr>
          <w:rFonts w:ascii="Consolas" w:hAnsi="Consolas" w:cs="Consolas"/>
          <w:color w:val="000000"/>
          <w:sz w:val="16"/>
          <w:szCs w:val="16"/>
        </w:rPr>
        <w:t>valueLine</w:t>
      </w:r>
      <w:proofErr w:type="spellEnd"/>
      <w:r w:rsidRPr="0019299C">
        <w:rPr>
          <w:rFonts w:ascii="Consolas" w:hAnsi="Consolas" w:cs="Consolas"/>
          <w:color w:val="000000"/>
          <w:sz w:val="16"/>
          <w:szCs w:val="16"/>
        </w:rPr>
        <w:t>;</w:t>
      </w:r>
    </w:p>
    <w:p w14:paraId="403C8A5F" w14:textId="5E026E4F" w:rsidR="0019299C" w:rsidRPr="0019299C" w:rsidRDefault="0019299C" w:rsidP="0019299C">
      <w:pPr>
        <w:spacing w:line="240" w:lineRule="auto"/>
        <w:rPr>
          <w:sz w:val="16"/>
          <w:szCs w:val="16"/>
        </w:rPr>
      </w:pPr>
      <w:r w:rsidRPr="0019299C">
        <w:rPr>
          <w:rFonts w:ascii="Consolas" w:hAnsi="Consolas" w:cs="Consolas"/>
          <w:color w:val="000000"/>
          <w:sz w:val="16"/>
          <w:szCs w:val="16"/>
        </w:rPr>
        <w:t>};</w:t>
      </w:r>
    </w:p>
    <w:sectPr w:rsidR="0019299C" w:rsidRPr="0019299C" w:rsidSect="00B076D2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98E0" w14:textId="77777777" w:rsidR="002C59F8" w:rsidRPr="00D60F71" w:rsidRDefault="002C59F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6004CEA" w14:textId="77777777" w:rsidR="002C59F8" w:rsidRPr="00D60F71" w:rsidRDefault="002C59F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052362"/>
      <w:docPartObj>
        <w:docPartGallery w:val="Page Numbers (Bottom of Page)"/>
        <w:docPartUnique/>
      </w:docPartObj>
    </w:sdtPr>
    <w:sdtContent>
      <w:p w14:paraId="150A5A54" w14:textId="04356C2A" w:rsidR="002154EF" w:rsidRDefault="002154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F6DEAB9" w14:textId="2BAA3D43" w:rsidR="002154EF" w:rsidRPr="00C53ADA" w:rsidRDefault="002154EF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CB9F" w14:textId="77777777" w:rsidR="002C59F8" w:rsidRPr="00D60F71" w:rsidRDefault="002C59F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1D25890" w14:textId="77777777" w:rsidR="002C59F8" w:rsidRPr="00D60F71" w:rsidRDefault="002C59F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E360DC"/>
    <w:multiLevelType w:val="multilevel"/>
    <w:tmpl w:val="3AF0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EF10D3F0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74FDF"/>
    <w:multiLevelType w:val="multilevel"/>
    <w:tmpl w:val="D850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C157E"/>
    <w:multiLevelType w:val="multilevel"/>
    <w:tmpl w:val="7454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3DD13439"/>
    <w:multiLevelType w:val="multilevel"/>
    <w:tmpl w:val="662E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74FC6"/>
    <w:multiLevelType w:val="hybridMultilevel"/>
    <w:tmpl w:val="AD8A0924"/>
    <w:lvl w:ilvl="0" w:tplc="415AA6E8">
      <w:start w:val="1"/>
      <w:numFmt w:val="decimal"/>
      <w:pStyle w:val="Myhead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2077F"/>
    <w:multiLevelType w:val="hybridMultilevel"/>
    <w:tmpl w:val="538EE85A"/>
    <w:lvl w:ilvl="0" w:tplc="7E96BE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C4C0754"/>
    <w:multiLevelType w:val="multilevel"/>
    <w:tmpl w:val="9BCA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F131A09"/>
    <w:multiLevelType w:val="multilevel"/>
    <w:tmpl w:val="F482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965B2"/>
    <w:multiLevelType w:val="multilevel"/>
    <w:tmpl w:val="53B0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4"/>
  </w:num>
  <w:num w:numId="5">
    <w:abstractNumId w:val="8"/>
  </w:num>
  <w:num w:numId="6">
    <w:abstractNumId w:val="7"/>
  </w:num>
  <w:num w:numId="7">
    <w:abstractNumId w:val="14"/>
  </w:num>
  <w:num w:numId="8">
    <w:abstractNumId w:val="3"/>
  </w:num>
  <w:num w:numId="9">
    <w:abstractNumId w:val="16"/>
  </w:num>
  <w:num w:numId="10">
    <w:abstractNumId w:val="1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2"/>
  </w:num>
  <w:num w:numId="17">
    <w:abstractNumId w:val="19"/>
  </w:num>
  <w:num w:numId="18">
    <w:abstractNumId w:val="6"/>
  </w:num>
  <w:num w:numId="19">
    <w:abstractNumId w:val="10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103D"/>
    <w:rsid w:val="00004E29"/>
    <w:rsid w:val="000071FD"/>
    <w:rsid w:val="00007CF2"/>
    <w:rsid w:val="00007D8C"/>
    <w:rsid w:val="00010F19"/>
    <w:rsid w:val="00015DA2"/>
    <w:rsid w:val="00035C4C"/>
    <w:rsid w:val="000476C1"/>
    <w:rsid w:val="00055DC3"/>
    <w:rsid w:val="0006172D"/>
    <w:rsid w:val="00070301"/>
    <w:rsid w:val="0007500C"/>
    <w:rsid w:val="00082579"/>
    <w:rsid w:val="00085FC5"/>
    <w:rsid w:val="00090579"/>
    <w:rsid w:val="000973CF"/>
    <w:rsid w:val="000B1F41"/>
    <w:rsid w:val="000B329C"/>
    <w:rsid w:val="000C5A93"/>
    <w:rsid w:val="000D3678"/>
    <w:rsid w:val="000D6B8A"/>
    <w:rsid w:val="0010084D"/>
    <w:rsid w:val="0010287E"/>
    <w:rsid w:val="00116457"/>
    <w:rsid w:val="001167AC"/>
    <w:rsid w:val="001210AC"/>
    <w:rsid w:val="00131761"/>
    <w:rsid w:val="00135FEE"/>
    <w:rsid w:val="00137337"/>
    <w:rsid w:val="00151BEC"/>
    <w:rsid w:val="00155EC1"/>
    <w:rsid w:val="00161595"/>
    <w:rsid w:val="00162375"/>
    <w:rsid w:val="00164C4A"/>
    <w:rsid w:val="0018390C"/>
    <w:rsid w:val="00191133"/>
    <w:rsid w:val="00192650"/>
    <w:rsid w:val="0019299C"/>
    <w:rsid w:val="001959F9"/>
    <w:rsid w:val="001A2D2F"/>
    <w:rsid w:val="001A2FD7"/>
    <w:rsid w:val="001A561F"/>
    <w:rsid w:val="001B1B03"/>
    <w:rsid w:val="001B32F7"/>
    <w:rsid w:val="001D3F60"/>
    <w:rsid w:val="001D75D0"/>
    <w:rsid w:val="001E17C3"/>
    <w:rsid w:val="001E2386"/>
    <w:rsid w:val="001E30D8"/>
    <w:rsid w:val="001E6E38"/>
    <w:rsid w:val="0020070E"/>
    <w:rsid w:val="002055D5"/>
    <w:rsid w:val="002154EF"/>
    <w:rsid w:val="002202F1"/>
    <w:rsid w:val="0024377B"/>
    <w:rsid w:val="00250F4B"/>
    <w:rsid w:val="002523D2"/>
    <w:rsid w:val="0025334A"/>
    <w:rsid w:val="002555E9"/>
    <w:rsid w:val="00272F4B"/>
    <w:rsid w:val="00293D10"/>
    <w:rsid w:val="002A1771"/>
    <w:rsid w:val="002A4BAF"/>
    <w:rsid w:val="002B304D"/>
    <w:rsid w:val="002B30C7"/>
    <w:rsid w:val="002B47A7"/>
    <w:rsid w:val="002B567C"/>
    <w:rsid w:val="002C59F8"/>
    <w:rsid w:val="002D1672"/>
    <w:rsid w:val="002D5C58"/>
    <w:rsid w:val="002D7091"/>
    <w:rsid w:val="002E0B98"/>
    <w:rsid w:val="002E373A"/>
    <w:rsid w:val="002F552C"/>
    <w:rsid w:val="00302767"/>
    <w:rsid w:val="00302F4D"/>
    <w:rsid w:val="00312B77"/>
    <w:rsid w:val="0031554B"/>
    <w:rsid w:val="00321B49"/>
    <w:rsid w:val="003229D6"/>
    <w:rsid w:val="00327A23"/>
    <w:rsid w:val="00341A68"/>
    <w:rsid w:val="003557AE"/>
    <w:rsid w:val="003564A4"/>
    <w:rsid w:val="0037417C"/>
    <w:rsid w:val="00384ECC"/>
    <w:rsid w:val="00390954"/>
    <w:rsid w:val="0039382E"/>
    <w:rsid w:val="00395E78"/>
    <w:rsid w:val="003A2415"/>
    <w:rsid w:val="003A5EBB"/>
    <w:rsid w:val="003A616A"/>
    <w:rsid w:val="003B1919"/>
    <w:rsid w:val="003B2153"/>
    <w:rsid w:val="003B312C"/>
    <w:rsid w:val="003B7418"/>
    <w:rsid w:val="003C1AE1"/>
    <w:rsid w:val="003C218B"/>
    <w:rsid w:val="003C2DAE"/>
    <w:rsid w:val="003C54DD"/>
    <w:rsid w:val="003C722D"/>
    <w:rsid w:val="003D5F6B"/>
    <w:rsid w:val="003E4132"/>
    <w:rsid w:val="003E4C7B"/>
    <w:rsid w:val="003E649A"/>
    <w:rsid w:val="0040109C"/>
    <w:rsid w:val="0040671E"/>
    <w:rsid w:val="00414386"/>
    <w:rsid w:val="004156CB"/>
    <w:rsid w:val="00426A81"/>
    <w:rsid w:val="00451635"/>
    <w:rsid w:val="004603EA"/>
    <w:rsid w:val="004633BA"/>
    <w:rsid w:val="0047029E"/>
    <w:rsid w:val="00472F11"/>
    <w:rsid w:val="00475C3D"/>
    <w:rsid w:val="00475D4F"/>
    <w:rsid w:val="00482F14"/>
    <w:rsid w:val="00490088"/>
    <w:rsid w:val="0049029C"/>
    <w:rsid w:val="00491B4D"/>
    <w:rsid w:val="00495A17"/>
    <w:rsid w:val="00497F6F"/>
    <w:rsid w:val="004A2FAD"/>
    <w:rsid w:val="004B37E8"/>
    <w:rsid w:val="004B5CD2"/>
    <w:rsid w:val="004C308D"/>
    <w:rsid w:val="004D3F08"/>
    <w:rsid w:val="004E209A"/>
    <w:rsid w:val="004E4DBE"/>
    <w:rsid w:val="004E708B"/>
    <w:rsid w:val="004F0F67"/>
    <w:rsid w:val="004F2A89"/>
    <w:rsid w:val="004F7F88"/>
    <w:rsid w:val="00516DFF"/>
    <w:rsid w:val="00523F5C"/>
    <w:rsid w:val="00532A20"/>
    <w:rsid w:val="00543F39"/>
    <w:rsid w:val="00544D32"/>
    <w:rsid w:val="00544F2D"/>
    <w:rsid w:val="00552597"/>
    <w:rsid w:val="00552B3B"/>
    <w:rsid w:val="005608E2"/>
    <w:rsid w:val="00571D23"/>
    <w:rsid w:val="00581391"/>
    <w:rsid w:val="005901C1"/>
    <w:rsid w:val="005A74A9"/>
    <w:rsid w:val="005C3C30"/>
    <w:rsid w:val="005D2196"/>
    <w:rsid w:val="005D2800"/>
    <w:rsid w:val="005E2CE7"/>
    <w:rsid w:val="005E4F2A"/>
    <w:rsid w:val="005F074B"/>
    <w:rsid w:val="006009FE"/>
    <w:rsid w:val="00605971"/>
    <w:rsid w:val="00607673"/>
    <w:rsid w:val="00607C5C"/>
    <w:rsid w:val="006129A0"/>
    <w:rsid w:val="0061751A"/>
    <w:rsid w:val="00646D94"/>
    <w:rsid w:val="00647574"/>
    <w:rsid w:val="0065007E"/>
    <w:rsid w:val="00652E33"/>
    <w:rsid w:val="00674423"/>
    <w:rsid w:val="00674524"/>
    <w:rsid w:val="006879FF"/>
    <w:rsid w:val="006A0349"/>
    <w:rsid w:val="006A4137"/>
    <w:rsid w:val="006A67FF"/>
    <w:rsid w:val="006B3E75"/>
    <w:rsid w:val="006B551F"/>
    <w:rsid w:val="006B5B7F"/>
    <w:rsid w:val="006C7A54"/>
    <w:rsid w:val="006D5BD0"/>
    <w:rsid w:val="006D78FB"/>
    <w:rsid w:val="006D7E68"/>
    <w:rsid w:val="006E7B40"/>
    <w:rsid w:val="006F5F48"/>
    <w:rsid w:val="00710697"/>
    <w:rsid w:val="0071183B"/>
    <w:rsid w:val="0071204A"/>
    <w:rsid w:val="0071362D"/>
    <w:rsid w:val="007246FB"/>
    <w:rsid w:val="00744DC1"/>
    <w:rsid w:val="00745084"/>
    <w:rsid w:val="0075425A"/>
    <w:rsid w:val="00762D8D"/>
    <w:rsid w:val="00770E98"/>
    <w:rsid w:val="0078465D"/>
    <w:rsid w:val="00784D89"/>
    <w:rsid w:val="00790795"/>
    <w:rsid w:val="007A0CE9"/>
    <w:rsid w:val="007A328B"/>
    <w:rsid w:val="007A6F67"/>
    <w:rsid w:val="007B4E18"/>
    <w:rsid w:val="007C2B56"/>
    <w:rsid w:val="007C378E"/>
    <w:rsid w:val="007D01DE"/>
    <w:rsid w:val="007D0609"/>
    <w:rsid w:val="007D4F9E"/>
    <w:rsid w:val="007D7C16"/>
    <w:rsid w:val="007E2793"/>
    <w:rsid w:val="007E5B6D"/>
    <w:rsid w:val="007F5ADB"/>
    <w:rsid w:val="00801CFF"/>
    <w:rsid w:val="00802CF5"/>
    <w:rsid w:val="008045D8"/>
    <w:rsid w:val="00810804"/>
    <w:rsid w:val="00812A74"/>
    <w:rsid w:val="00813CF6"/>
    <w:rsid w:val="00817BCF"/>
    <w:rsid w:val="008244CC"/>
    <w:rsid w:val="00827D46"/>
    <w:rsid w:val="008302C7"/>
    <w:rsid w:val="00830F2D"/>
    <w:rsid w:val="008353B8"/>
    <w:rsid w:val="00850D39"/>
    <w:rsid w:val="00850FC4"/>
    <w:rsid w:val="00853432"/>
    <w:rsid w:val="00856000"/>
    <w:rsid w:val="00864167"/>
    <w:rsid w:val="00873F99"/>
    <w:rsid w:val="00881F88"/>
    <w:rsid w:val="00887BE8"/>
    <w:rsid w:val="008943B4"/>
    <w:rsid w:val="008A1063"/>
    <w:rsid w:val="008E27CA"/>
    <w:rsid w:val="008F66E7"/>
    <w:rsid w:val="009001E2"/>
    <w:rsid w:val="00904F33"/>
    <w:rsid w:val="00917645"/>
    <w:rsid w:val="00917D90"/>
    <w:rsid w:val="009237A6"/>
    <w:rsid w:val="00923F03"/>
    <w:rsid w:val="00926CFD"/>
    <w:rsid w:val="0093477C"/>
    <w:rsid w:val="009526D1"/>
    <w:rsid w:val="00952EC5"/>
    <w:rsid w:val="00961AE0"/>
    <w:rsid w:val="00984DE2"/>
    <w:rsid w:val="00985035"/>
    <w:rsid w:val="00992ED1"/>
    <w:rsid w:val="009A05DF"/>
    <w:rsid w:val="009A77CB"/>
    <w:rsid w:val="009B1702"/>
    <w:rsid w:val="009C0CF1"/>
    <w:rsid w:val="009D333E"/>
    <w:rsid w:val="009D520B"/>
    <w:rsid w:val="009D6965"/>
    <w:rsid w:val="009F270C"/>
    <w:rsid w:val="009F5065"/>
    <w:rsid w:val="00A01E2D"/>
    <w:rsid w:val="00A045F4"/>
    <w:rsid w:val="00A0467A"/>
    <w:rsid w:val="00A17C28"/>
    <w:rsid w:val="00A2111C"/>
    <w:rsid w:val="00A233A8"/>
    <w:rsid w:val="00A27A82"/>
    <w:rsid w:val="00A27AE3"/>
    <w:rsid w:val="00A3490E"/>
    <w:rsid w:val="00A35A23"/>
    <w:rsid w:val="00A55B52"/>
    <w:rsid w:val="00A62480"/>
    <w:rsid w:val="00A64183"/>
    <w:rsid w:val="00A6799E"/>
    <w:rsid w:val="00A9723C"/>
    <w:rsid w:val="00AA11C4"/>
    <w:rsid w:val="00AA67D4"/>
    <w:rsid w:val="00AD03E2"/>
    <w:rsid w:val="00AD3366"/>
    <w:rsid w:val="00AE243B"/>
    <w:rsid w:val="00AE45F2"/>
    <w:rsid w:val="00AE4D8B"/>
    <w:rsid w:val="00AE53D9"/>
    <w:rsid w:val="00B04E35"/>
    <w:rsid w:val="00B076D2"/>
    <w:rsid w:val="00B13B4B"/>
    <w:rsid w:val="00B42BE9"/>
    <w:rsid w:val="00B47D0F"/>
    <w:rsid w:val="00B71A42"/>
    <w:rsid w:val="00B75C97"/>
    <w:rsid w:val="00B93800"/>
    <w:rsid w:val="00B968FE"/>
    <w:rsid w:val="00BA148B"/>
    <w:rsid w:val="00BA4E72"/>
    <w:rsid w:val="00BB43D4"/>
    <w:rsid w:val="00BE19C9"/>
    <w:rsid w:val="00BE1C48"/>
    <w:rsid w:val="00BE3B01"/>
    <w:rsid w:val="00BE438B"/>
    <w:rsid w:val="00BE54CE"/>
    <w:rsid w:val="00BE7B00"/>
    <w:rsid w:val="00BF12DE"/>
    <w:rsid w:val="00BF3FA7"/>
    <w:rsid w:val="00C011DC"/>
    <w:rsid w:val="00C014CD"/>
    <w:rsid w:val="00C0719C"/>
    <w:rsid w:val="00C10C94"/>
    <w:rsid w:val="00C13128"/>
    <w:rsid w:val="00C174D6"/>
    <w:rsid w:val="00C26123"/>
    <w:rsid w:val="00C31465"/>
    <w:rsid w:val="00C332F8"/>
    <w:rsid w:val="00C36F05"/>
    <w:rsid w:val="00C40D2A"/>
    <w:rsid w:val="00C469D8"/>
    <w:rsid w:val="00C5031D"/>
    <w:rsid w:val="00C53ADA"/>
    <w:rsid w:val="00C5429A"/>
    <w:rsid w:val="00C553DC"/>
    <w:rsid w:val="00C60FD7"/>
    <w:rsid w:val="00C61189"/>
    <w:rsid w:val="00C627EC"/>
    <w:rsid w:val="00C62F23"/>
    <w:rsid w:val="00C77E41"/>
    <w:rsid w:val="00C9336F"/>
    <w:rsid w:val="00CA10A5"/>
    <w:rsid w:val="00CA4F1F"/>
    <w:rsid w:val="00CC3CD2"/>
    <w:rsid w:val="00CE0B92"/>
    <w:rsid w:val="00CE285F"/>
    <w:rsid w:val="00CE39F0"/>
    <w:rsid w:val="00CE3FE3"/>
    <w:rsid w:val="00CE410E"/>
    <w:rsid w:val="00CE46D9"/>
    <w:rsid w:val="00CE5005"/>
    <w:rsid w:val="00CF3080"/>
    <w:rsid w:val="00CF4399"/>
    <w:rsid w:val="00D04F03"/>
    <w:rsid w:val="00D1217D"/>
    <w:rsid w:val="00D139C3"/>
    <w:rsid w:val="00D32446"/>
    <w:rsid w:val="00D32F4B"/>
    <w:rsid w:val="00D34B2F"/>
    <w:rsid w:val="00D5217D"/>
    <w:rsid w:val="00D54696"/>
    <w:rsid w:val="00D60F71"/>
    <w:rsid w:val="00D61C2C"/>
    <w:rsid w:val="00D8515F"/>
    <w:rsid w:val="00D87E43"/>
    <w:rsid w:val="00D87E4F"/>
    <w:rsid w:val="00DA608F"/>
    <w:rsid w:val="00DB66C1"/>
    <w:rsid w:val="00DB7159"/>
    <w:rsid w:val="00DC1902"/>
    <w:rsid w:val="00DC76CF"/>
    <w:rsid w:val="00DE41FD"/>
    <w:rsid w:val="00DF4361"/>
    <w:rsid w:val="00DF7852"/>
    <w:rsid w:val="00E352E9"/>
    <w:rsid w:val="00E40640"/>
    <w:rsid w:val="00E4235D"/>
    <w:rsid w:val="00E453E5"/>
    <w:rsid w:val="00E675B9"/>
    <w:rsid w:val="00E704C6"/>
    <w:rsid w:val="00E802CE"/>
    <w:rsid w:val="00E80FFE"/>
    <w:rsid w:val="00E8413D"/>
    <w:rsid w:val="00E97F61"/>
    <w:rsid w:val="00EA2056"/>
    <w:rsid w:val="00EA7139"/>
    <w:rsid w:val="00EC03D0"/>
    <w:rsid w:val="00EC193A"/>
    <w:rsid w:val="00ED2F04"/>
    <w:rsid w:val="00ED3C17"/>
    <w:rsid w:val="00ED782E"/>
    <w:rsid w:val="00EE1580"/>
    <w:rsid w:val="00EE1710"/>
    <w:rsid w:val="00EE26E1"/>
    <w:rsid w:val="00EF17D2"/>
    <w:rsid w:val="00EF4ADA"/>
    <w:rsid w:val="00F00E1B"/>
    <w:rsid w:val="00F03722"/>
    <w:rsid w:val="00F05FD4"/>
    <w:rsid w:val="00F2099B"/>
    <w:rsid w:val="00F2105D"/>
    <w:rsid w:val="00F428FA"/>
    <w:rsid w:val="00F4633C"/>
    <w:rsid w:val="00F52F00"/>
    <w:rsid w:val="00F570B7"/>
    <w:rsid w:val="00F67AC2"/>
    <w:rsid w:val="00F72418"/>
    <w:rsid w:val="00F72D85"/>
    <w:rsid w:val="00F7377D"/>
    <w:rsid w:val="00F74364"/>
    <w:rsid w:val="00F7614E"/>
    <w:rsid w:val="00F772C8"/>
    <w:rsid w:val="00F77956"/>
    <w:rsid w:val="00F8109E"/>
    <w:rsid w:val="00F91A1E"/>
    <w:rsid w:val="00F93262"/>
    <w:rsid w:val="00F93A57"/>
    <w:rsid w:val="00F978D9"/>
    <w:rsid w:val="00FA1A02"/>
    <w:rsid w:val="00FA38A5"/>
    <w:rsid w:val="00FB0179"/>
    <w:rsid w:val="00FB5D42"/>
    <w:rsid w:val="00FC6E8E"/>
    <w:rsid w:val="00FD2EA0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F8E8"/>
  <w15:docId w15:val="{0407BE2A-24AA-4489-B4D4-76AB48EF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10084D"/>
    <w:pPr>
      <w:numPr>
        <w:numId w:val="4"/>
      </w:numPr>
      <w:tabs>
        <w:tab w:val="left" w:pos="567"/>
      </w:tabs>
      <w:ind w:left="0" w:firstLine="709"/>
      <w:jc w:val="center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10084D"/>
    <w:pPr>
      <w:keepNext/>
      <w:numPr>
        <w:ilvl w:val="1"/>
        <w:numId w:val="4"/>
      </w:numPr>
      <w:tabs>
        <w:tab w:val="left" w:pos="810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0084D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1217D"/>
    <w:pPr>
      <w:keepNext/>
      <w:numPr>
        <w:ilvl w:val="3"/>
        <w:numId w:val="4"/>
      </w:numPr>
      <w:ind w:left="0" w:firstLine="709"/>
      <w:jc w:val="center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1"/>
    <w:qFormat/>
    <w:rsid w:val="00D1217D"/>
    <w:pPr>
      <w:numPr>
        <w:ilvl w:val="4"/>
        <w:numId w:val="4"/>
      </w:numPr>
      <w:ind w:left="0" w:firstLine="709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0084D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0084D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10084D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1217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1217D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784D89"/>
    <w:pPr>
      <w:tabs>
        <w:tab w:val="left" w:pos="284"/>
        <w:tab w:val="right" w:leader="dot" w:pos="9912"/>
      </w:tabs>
      <w:spacing w:before="100" w:line="240" w:lineRule="auto"/>
      <w:ind w:left="284" w:hanging="284"/>
      <w:jc w:val="left"/>
    </w:pPr>
    <w:rPr>
      <w:bCs/>
      <w:noProof/>
      <w:lang w:val="ru-RU"/>
    </w:rPr>
  </w:style>
  <w:style w:type="paragraph" w:styleId="TOC2">
    <w:name w:val="toc 2"/>
    <w:basedOn w:val="Normal"/>
    <w:next w:val="Normal"/>
    <w:autoRedefine/>
    <w:uiPriority w:val="39"/>
    <w:locked/>
    <w:rsid w:val="00544D32"/>
    <w:pPr>
      <w:tabs>
        <w:tab w:val="left" w:pos="567"/>
        <w:tab w:val="right" w:leader="dot" w:pos="9912"/>
      </w:tabs>
      <w:spacing w:after="100" w:line="240" w:lineRule="auto"/>
      <w:ind w:firstLine="709"/>
    </w:pPr>
  </w:style>
  <w:style w:type="paragraph" w:styleId="TOC3">
    <w:name w:val="toc 3"/>
    <w:basedOn w:val="Normal"/>
    <w:next w:val="Normal"/>
    <w:autoRedefine/>
    <w:uiPriority w:val="39"/>
    <w:locked/>
    <w:rsid w:val="00544D32"/>
    <w:pPr>
      <w:tabs>
        <w:tab w:val="left" w:pos="993"/>
        <w:tab w:val="right" w:leader="dot" w:pos="9912"/>
      </w:tabs>
      <w:spacing w:after="100" w:line="240" w:lineRule="auto"/>
      <w:ind w:left="709" w:hanging="709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21B49"/>
    <w:pPr>
      <w:numPr>
        <w:numId w:val="5"/>
      </w:numPr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004E29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/>
      <w:color w:val="365F91" w:themeColor="accent1" w:themeShade="BF"/>
      <w:kern w:val="0"/>
      <w:sz w:val="32"/>
    </w:rPr>
  </w:style>
  <w:style w:type="paragraph" w:customStyle="1" w:styleId="Myheaderunnumbered">
    <w:name w:val="My header (unnumbered)"/>
    <w:basedOn w:val="Heading1"/>
    <w:link w:val="MyheaderunnumberedChar"/>
    <w:qFormat/>
    <w:rsid w:val="0010084D"/>
    <w:pPr>
      <w:numPr>
        <w:numId w:val="0"/>
      </w:numPr>
    </w:pPr>
    <w:rPr>
      <w:lang w:val="ru-RU"/>
    </w:rPr>
  </w:style>
  <w:style w:type="paragraph" w:customStyle="1" w:styleId="Myheader">
    <w:name w:val="My header"/>
    <w:basedOn w:val="Myheaderunnumbered"/>
    <w:link w:val="MyheaderChar"/>
    <w:qFormat/>
    <w:rsid w:val="001D75D0"/>
    <w:pPr>
      <w:numPr>
        <w:numId w:val="12"/>
      </w:numPr>
      <w:spacing w:line="240" w:lineRule="auto"/>
      <w:ind w:left="927"/>
    </w:pPr>
  </w:style>
  <w:style w:type="character" w:customStyle="1" w:styleId="MyheaderunnumberedChar">
    <w:name w:val="My header (unnumbered) Char"/>
    <w:basedOn w:val="Heading1Char"/>
    <w:link w:val="Myheaderunnumbered"/>
    <w:rsid w:val="0010084D"/>
    <w:rPr>
      <w:rFonts w:ascii="Times New Roman" w:eastAsia="Times New Roman" w:hAnsi="Times New Roman" w:cs="Times New Roman"/>
      <w:b/>
      <w:bCs/>
      <w:kern w:val="32"/>
      <w:sz w:val="28"/>
      <w:szCs w:val="32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71A42"/>
    <w:rPr>
      <w:color w:val="605E5C"/>
      <w:shd w:val="clear" w:color="auto" w:fill="E1DFDD"/>
    </w:rPr>
  </w:style>
  <w:style w:type="character" w:customStyle="1" w:styleId="MyheaderChar">
    <w:name w:val="My header Char"/>
    <w:basedOn w:val="MyheaderunnumberedChar"/>
    <w:link w:val="Myheader"/>
    <w:rsid w:val="001D75D0"/>
    <w:rPr>
      <w:rFonts w:ascii="Times New Roman" w:eastAsia="Times New Roman" w:hAnsi="Times New Roman" w:cs="Times New Roman"/>
      <w:b/>
      <w:bCs/>
      <w:kern w:val="32"/>
      <w:sz w:val="28"/>
      <w:szCs w:val="32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523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23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F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523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F5C"/>
    <w:rPr>
      <w:rFonts w:ascii="Times New Roman" w:hAnsi="Times New Roman"/>
      <w:b/>
      <w:bCs/>
      <w:sz w:val="20"/>
      <w:szCs w:val="20"/>
    </w:rPr>
  </w:style>
  <w:style w:type="paragraph" w:customStyle="1" w:styleId="alt">
    <w:name w:val="alt"/>
    <w:basedOn w:val="Normal"/>
    <w:rsid w:val="00881F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881F88"/>
  </w:style>
  <w:style w:type="character" w:customStyle="1" w:styleId="keyword">
    <w:name w:val="keyword"/>
    <w:basedOn w:val="DefaultParagraphFont"/>
    <w:rsid w:val="00881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67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2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xml/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X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445AB-414D-45A1-8115-5DB767DD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3242</TotalTime>
  <Pages>32</Pages>
  <Words>6096</Words>
  <Characters>34753</Characters>
  <Application>Microsoft Office Word</Application>
  <DocSecurity>0</DocSecurity>
  <Lines>289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Lavrova</dc:creator>
  <cp:keywords/>
  <dc:description/>
  <cp:lastModifiedBy>Роман</cp:lastModifiedBy>
  <cp:revision>86</cp:revision>
  <cp:lastPrinted>2020-06-20T14:56:00Z</cp:lastPrinted>
  <dcterms:created xsi:type="dcterms:W3CDTF">2020-01-30T09:47:00Z</dcterms:created>
  <dcterms:modified xsi:type="dcterms:W3CDTF">2020-09-07T17:13:00Z</dcterms:modified>
</cp:coreProperties>
</file>